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26" w:rsidRPr="00E106AA" w:rsidRDefault="00450E9E" w:rsidP="00E106AA">
      <w:pPr>
        <w:jc w:val="center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-3287395</wp:posOffset>
                </wp:positionV>
                <wp:extent cx="5019675" cy="15919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59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5A7" w:rsidRPr="00314722" w:rsidRDefault="00DC56B1" w:rsidP="00A645A7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 PRENOM</w:t>
                            </w:r>
                          </w:p>
                          <w:p w:rsidR="00306847" w:rsidRDefault="00A645A7" w:rsidP="00A645A7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314722">
                              <w:rPr>
                                <w:sz w:val="32"/>
                                <w:szCs w:val="32"/>
                              </w:rPr>
                              <w:t>Titre</w:t>
                            </w:r>
                            <w:r w:rsidR="006A71DA">
                              <w:rPr>
                                <w:sz w:val="32"/>
                                <w:szCs w:val="32"/>
                              </w:rPr>
                              <w:t xml:space="preserve"> : </w:t>
                            </w:r>
                            <w:r w:rsidR="00850EF5">
                              <w:rPr>
                                <w:sz w:val="32"/>
                                <w:szCs w:val="32"/>
                              </w:rPr>
                              <w:t>Développeur WEB</w:t>
                            </w:r>
                            <w:r w:rsidR="00E915DD">
                              <w:rPr>
                                <w:sz w:val="32"/>
                                <w:szCs w:val="32"/>
                              </w:rPr>
                              <w:t xml:space="preserve"> PHP DRUPAL</w:t>
                            </w:r>
                            <w:r w:rsidR="00450E9E">
                              <w:rPr>
                                <w:sz w:val="32"/>
                                <w:szCs w:val="32"/>
                              </w:rPr>
                              <w:t xml:space="preserve"> 8</w:t>
                            </w:r>
                          </w:p>
                          <w:p w:rsidR="00A645A7" w:rsidRPr="00314722" w:rsidRDefault="00450E9E" w:rsidP="00A645A7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  <w:r w:rsidR="00DC56B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50EF5">
                              <w:rPr>
                                <w:sz w:val="32"/>
                                <w:szCs w:val="32"/>
                              </w:rPr>
                              <w:t xml:space="preserve">ans </w:t>
                            </w:r>
                            <w:r w:rsidR="008D2193">
                              <w:rPr>
                                <w:sz w:val="32"/>
                                <w:szCs w:val="32"/>
                              </w:rPr>
                              <w:t>d’expérience</w:t>
                            </w:r>
                          </w:p>
                          <w:p w:rsidR="00115A26" w:rsidRPr="00CC4BBC" w:rsidRDefault="00115A26" w:rsidP="00115A26">
                            <w:pPr>
                              <w:spacing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4.7pt;margin-top:-258.85pt;width:395.25pt;height:125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" filled="f" stroked="f">
                <v:textbox style="mso-fit-shape-to-text:t">
                  <w:txbxContent>
                    <w:p w:rsidR="00A645A7" w:rsidRPr="00314722" w:rsidRDefault="00DC56B1" w:rsidP="00A645A7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 PRENOM</w:t>
                      </w:r>
                    </w:p>
                    <w:p w:rsidR="00306847" w:rsidRDefault="00A645A7" w:rsidP="00A645A7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314722">
                        <w:rPr>
                          <w:sz w:val="32"/>
                          <w:szCs w:val="32"/>
                        </w:rPr>
                        <w:t>Titre</w:t>
                      </w:r>
                      <w:r w:rsidR="006A71DA">
                        <w:rPr>
                          <w:sz w:val="32"/>
                          <w:szCs w:val="32"/>
                        </w:rPr>
                        <w:t xml:space="preserve"> : </w:t>
                      </w:r>
                      <w:r w:rsidR="00850EF5">
                        <w:rPr>
                          <w:sz w:val="32"/>
                          <w:szCs w:val="32"/>
                        </w:rPr>
                        <w:t>Développeur WEB</w:t>
                      </w:r>
                      <w:r w:rsidR="00E915DD">
                        <w:rPr>
                          <w:sz w:val="32"/>
                          <w:szCs w:val="32"/>
                        </w:rPr>
                        <w:t xml:space="preserve"> PHP DRUPAL</w:t>
                      </w:r>
                      <w:r w:rsidR="00450E9E">
                        <w:rPr>
                          <w:sz w:val="32"/>
                          <w:szCs w:val="32"/>
                        </w:rPr>
                        <w:t xml:space="preserve"> 8</w:t>
                      </w:r>
                    </w:p>
                    <w:p w:rsidR="00A645A7" w:rsidRPr="00314722" w:rsidRDefault="00450E9E" w:rsidP="00A645A7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  <w:r w:rsidR="00DC56B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850EF5">
                        <w:rPr>
                          <w:sz w:val="32"/>
                          <w:szCs w:val="32"/>
                        </w:rPr>
                        <w:t xml:space="preserve">ans </w:t>
                      </w:r>
                      <w:r w:rsidR="008D2193">
                        <w:rPr>
                          <w:sz w:val="32"/>
                          <w:szCs w:val="32"/>
                        </w:rPr>
                        <w:t>d’expérience</w:t>
                      </w:r>
                    </w:p>
                    <w:p w:rsidR="00115A26" w:rsidRPr="00CC4BBC" w:rsidRDefault="00115A26" w:rsidP="00115A26">
                      <w:pPr>
                        <w:spacing w:line="240" w:lineRule="auto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5A26" w:rsidRPr="00E106AA">
        <w:rPr>
          <w:b/>
        </w:rPr>
        <w:br w:type="page"/>
      </w:r>
    </w:p>
    <w:p w:rsidR="009D7A17" w:rsidRDefault="009D7A17" w:rsidP="009D7A17">
      <w:pPr>
        <w:rPr>
          <w:rFonts w:ascii="Arial" w:eastAsia="Times New Roman" w:hAnsi="Arial" w:cs="Arial"/>
          <w:bCs/>
          <w:sz w:val="20"/>
          <w:szCs w:val="24"/>
          <w:lang w:eastAsia="fr-FR"/>
        </w:rPr>
      </w:pPr>
    </w:p>
    <w:p w:rsidR="000B373B" w:rsidRPr="007433DE" w:rsidRDefault="000B373B" w:rsidP="000B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8"/>
          <w:szCs w:val="28"/>
        </w:rPr>
      </w:pPr>
      <w:r w:rsidRPr="007433DE">
        <w:rPr>
          <w:b/>
          <w:bCs/>
          <w:sz w:val="28"/>
          <w:szCs w:val="28"/>
        </w:rPr>
        <w:t>Compétence</w:t>
      </w:r>
      <w:r>
        <w:rPr>
          <w:b/>
          <w:bCs/>
          <w:sz w:val="28"/>
          <w:szCs w:val="28"/>
        </w:rPr>
        <w:t>s</w:t>
      </w:r>
      <w:r w:rsidRPr="007433DE">
        <w:rPr>
          <w:b/>
          <w:bCs/>
          <w:sz w:val="28"/>
          <w:szCs w:val="28"/>
        </w:rPr>
        <w:t xml:space="preserve"> technique</w:t>
      </w:r>
      <w:r>
        <w:rPr>
          <w:b/>
          <w:bCs/>
          <w:sz w:val="28"/>
          <w:szCs w:val="28"/>
        </w:rPr>
        <w:t>s</w:t>
      </w:r>
    </w:p>
    <w:p w:rsidR="00756D04" w:rsidRDefault="0091129D" w:rsidP="00756D04">
      <w:pPr>
        <w:ind w:left="360" w:right="-132" w:firstLine="180"/>
        <w:rPr>
          <w:rFonts w:cs="Arial"/>
          <w:i/>
          <w:iCs/>
          <w:szCs w:val="24"/>
        </w:rPr>
      </w:pPr>
      <w:r w:rsidRPr="00A645A7">
        <w:rPr>
          <w:rFonts w:cs="Arial"/>
          <w:b/>
          <w:i/>
          <w:iCs/>
          <w:szCs w:val="24"/>
        </w:rPr>
        <w:t>Méthodologies</w:t>
      </w:r>
      <w:r w:rsidR="00203078">
        <w:rPr>
          <w:rFonts w:cs="Arial"/>
          <w:b/>
          <w:i/>
          <w:iCs/>
          <w:szCs w:val="24"/>
        </w:rPr>
        <w:t xml:space="preserve"> :  </w:t>
      </w:r>
      <w:r w:rsidR="00203078" w:rsidRPr="009B420F">
        <w:rPr>
          <w:rFonts w:cs="Arial"/>
          <w:i/>
          <w:iCs/>
          <w:szCs w:val="24"/>
        </w:rPr>
        <w:t>Agile/Scrum</w:t>
      </w:r>
    </w:p>
    <w:p w:rsidR="00756D04" w:rsidRDefault="0091129D" w:rsidP="00756D04">
      <w:pPr>
        <w:ind w:left="360" w:right="-132" w:firstLine="180"/>
        <w:rPr>
          <w:rFonts w:cs="Arial"/>
          <w:b/>
          <w:i/>
          <w:iCs/>
          <w:szCs w:val="24"/>
        </w:rPr>
      </w:pPr>
      <w:r w:rsidRPr="008A1E36">
        <w:rPr>
          <w:rFonts w:cs="Arial"/>
          <w:b/>
          <w:i/>
          <w:iCs/>
          <w:szCs w:val="24"/>
        </w:rPr>
        <w:t>Modélisation</w:t>
      </w:r>
      <w:r w:rsidR="00203078">
        <w:rPr>
          <w:rFonts w:cs="Arial"/>
          <w:b/>
          <w:i/>
          <w:iCs/>
          <w:szCs w:val="24"/>
        </w:rPr>
        <w:t xml:space="preserve"> :  </w:t>
      </w:r>
      <w:r w:rsidR="00203078" w:rsidRPr="009B420F">
        <w:rPr>
          <w:rFonts w:cs="Arial"/>
          <w:i/>
          <w:iCs/>
          <w:szCs w:val="24"/>
        </w:rPr>
        <w:t>M</w:t>
      </w:r>
      <w:r w:rsidR="009B420F">
        <w:rPr>
          <w:rFonts w:cs="Arial"/>
          <w:i/>
          <w:iCs/>
          <w:szCs w:val="24"/>
        </w:rPr>
        <w:t>erise, UML</w:t>
      </w:r>
    </w:p>
    <w:p w:rsidR="0091129D" w:rsidRPr="00E915DD" w:rsidRDefault="00454804" w:rsidP="00756D04">
      <w:pPr>
        <w:ind w:left="360" w:right="-132" w:firstLine="180"/>
        <w:rPr>
          <w:rFonts w:cs="Arial"/>
          <w:szCs w:val="24"/>
        </w:rPr>
      </w:pPr>
      <w:r w:rsidRPr="00A645A7">
        <w:rPr>
          <w:rFonts w:cs="Arial"/>
          <w:b/>
          <w:i/>
          <w:iCs/>
          <w:szCs w:val="24"/>
        </w:rPr>
        <w:t>Langages </w:t>
      </w:r>
      <w:r w:rsidR="00203078">
        <w:rPr>
          <w:rFonts w:cs="Arial"/>
          <w:i/>
          <w:iCs/>
          <w:szCs w:val="24"/>
        </w:rPr>
        <w:t>:  PHP, Javascript, HTML,  CSS , Jquery</w:t>
      </w:r>
      <w:r w:rsidR="00203078">
        <w:rPr>
          <w:rFonts w:cs="Arial"/>
          <w:i/>
          <w:iCs/>
          <w:szCs w:val="24"/>
        </w:rPr>
        <w:tab/>
      </w:r>
      <w:r w:rsidR="00480109" w:rsidRPr="00ED550E">
        <w:rPr>
          <w:rFonts w:cs="Arial"/>
          <w:i/>
          <w:iCs/>
          <w:szCs w:val="24"/>
        </w:rPr>
        <w:tab/>
      </w:r>
    </w:p>
    <w:p w:rsidR="0091129D" w:rsidRPr="00E915DD" w:rsidRDefault="0091129D" w:rsidP="00CC4BBC">
      <w:pPr>
        <w:tabs>
          <w:tab w:val="left" w:pos="2880"/>
        </w:tabs>
        <w:ind w:left="540" w:right="-132"/>
        <w:rPr>
          <w:rFonts w:cs="Arial"/>
          <w:i/>
          <w:iCs/>
          <w:szCs w:val="24"/>
        </w:rPr>
      </w:pPr>
      <w:r w:rsidRPr="00E915DD">
        <w:rPr>
          <w:rFonts w:cs="Arial"/>
          <w:b/>
          <w:i/>
          <w:iCs/>
          <w:szCs w:val="24"/>
        </w:rPr>
        <w:t>Frameworks</w:t>
      </w:r>
      <w:r w:rsidR="00203078" w:rsidRPr="00E915DD">
        <w:rPr>
          <w:rFonts w:cs="Arial"/>
          <w:b/>
          <w:i/>
          <w:iCs/>
          <w:szCs w:val="24"/>
        </w:rPr>
        <w:t xml:space="preserve">: </w:t>
      </w:r>
      <w:r w:rsidR="00203078" w:rsidRPr="00E915DD">
        <w:rPr>
          <w:rFonts w:cs="Arial"/>
          <w:i/>
          <w:iCs/>
          <w:szCs w:val="24"/>
        </w:rPr>
        <w:t>Codeigniter</w:t>
      </w:r>
      <w:r w:rsidR="00480109" w:rsidRPr="00E915DD">
        <w:rPr>
          <w:rFonts w:cs="Arial"/>
          <w:i/>
          <w:iCs/>
          <w:szCs w:val="24"/>
        </w:rPr>
        <w:tab/>
      </w:r>
    </w:p>
    <w:p w:rsidR="00203078" w:rsidRPr="00E915DD" w:rsidRDefault="00203078" w:rsidP="00CC4BBC">
      <w:pPr>
        <w:tabs>
          <w:tab w:val="left" w:pos="2880"/>
        </w:tabs>
        <w:ind w:left="540" w:right="-132"/>
        <w:rPr>
          <w:rFonts w:cs="Arial"/>
          <w:i/>
          <w:iCs/>
          <w:szCs w:val="24"/>
        </w:rPr>
      </w:pPr>
      <w:r w:rsidRPr="00E915DD">
        <w:rPr>
          <w:rFonts w:cs="Arial"/>
          <w:b/>
          <w:i/>
          <w:iCs/>
          <w:szCs w:val="24"/>
        </w:rPr>
        <w:t>CMS :</w:t>
      </w:r>
      <w:r w:rsidRPr="00E915DD">
        <w:rPr>
          <w:rFonts w:cs="Arial"/>
          <w:i/>
          <w:iCs/>
          <w:szCs w:val="24"/>
        </w:rPr>
        <w:t>Drupal</w:t>
      </w:r>
      <w:r w:rsidR="00450E9E">
        <w:rPr>
          <w:rFonts w:cs="Arial"/>
          <w:i/>
          <w:iCs/>
          <w:szCs w:val="24"/>
        </w:rPr>
        <w:t>8</w:t>
      </w:r>
      <w:bookmarkStart w:id="0" w:name="_GoBack"/>
      <w:bookmarkEnd w:id="0"/>
    </w:p>
    <w:p w:rsidR="00480109" w:rsidRPr="00E915DD" w:rsidRDefault="00480109" w:rsidP="00480109">
      <w:pPr>
        <w:tabs>
          <w:tab w:val="left" w:pos="2880"/>
        </w:tabs>
        <w:ind w:left="3540" w:right="-132" w:hanging="3000"/>
        <w:rPr>
          <w:rFonts w:cs="Arial"/>
          <w:i/>
          <w:iCs/>
          <w:szCs w:val="24"/>
        </w:rPr>
      </w:pPr>
      <w:r w:rsidRPr="00E915DD">
        <w:rPr>
          <w:rFonts w:cs="Arial"/>
          <w:b/>
          <w:i/>
          <w:iCs/>
          <w:szCs w:val="24"/>
        </w:rPr>
        <w:t>Outils de développement</w:t>
      </w:r>
      <w:r w:rsidRPr="00E915DD">
        <w:rPr>
          <w:rFonts w:cs="Arial"/>
          <w:b/>
          <w:i/>
          <w:iCs/>
          <w:szCs w:val="24"/>
        </w:rPr>
        <w:tab/>
      </w:r>
      <w:r w:rsidR="00203078" w:rsidRPr="00E915DD">
        <w:rPr>
          <w:rFonts w:cs="Arial"/>
          <w:b/>
          <w:i/>
          <w:iCs/>
          <w:szCs w:val="24"/>
        </w:rPr>
        <w:t xml:space="preserve">: </w:t>
      </w:r>
      <w:r w:rsidR="00203078" w:rsidRPr="00E915DD">
        <w:rPr>
          <w:rFonts w:cs="Arial"/>
          <w:i/>
          <w:iCs/>
          <w:szCs w:val="24"/>
        </w:rPr>
        <w:t>Netbeans, PhpStorm, Git, Svn,</w:t>
      </w:r>
      <w:r w:rsidR="00A645A7" w:rsidRPr="00E915DD">
        <w:rPr>
          <w:rFonts w:cs="Arial"/>
          <w:i/>
          <w:iCs/>
          <w:szCs w:val="24"/>
        </w:rPr>
        <w:tab/>
      </w:r>
    </w:p>
    <w:p w:rsidR="00480109" w:rsidRPr="00E915DD" w:rsidRDefault="00480109" w:rsidP="00480109">
      <w:pPr>
        <w:tabs>
          <w:tab w:val="left" w:pos="2880"/>
        </w:tabs>
        <w:ind w:left="3540" w:right="-132" w:hanging="3000"/>
        <w:rPr>
          <w:rFonts w:cs="Arial"/>
          <w:i/>
          <w:iCs/>
          <w:szCs w:val="24"/>
        </w:rPr>
      </w:pPr>
      <w:r w:rsidRPr="00E915DD">
        <w:rPr>
          <w:rFonts w:cs="Arial"/>
          <w:b/>
          <w:i/>
          <w:iCs/>
          <w:szCs w:val="24"/>
        </w:rPr>
        <w:t>SGBD</w:t>
      </w:r>
      <w:r w:rsidR="00203078" w:rsidRPr="00E915DD">
        <w:rPr>
          <w:rFonts w:cs="Arial"/>
          <w:b/>
          <w:i/>
          <w:iCs/>
          <w:szCs w:val="24"/>
        </w:rPr>
        <w:t xml:space="preserve">:  </w:t>
      </w:r>
      <w:r w:rsidR="00203078" w:rsidRPr="00E915DD">
        <w:rPr>
          <w:rFonts w:cs="Arial"/>
          <w:i/>
          <w:iCs/>
          <w:szCs w:val="24"/>
        </w:rPr>
        <w:t>Mysql</w:t>
      </w:r>
      <w:r w:rsidRPr="00E915DD">
        <w:rPr>
          <w:sz w:val="20"/>
        </w:rPr>
        <w:tab/>
      </w:r>
      <w:r w:rsidRPr="00E915DD">
        <w:rPr>
          <w:sz w:val="20"/>
        </w:rPr>
        <w:tab/>
      </w:r>
    </w:p>
    <w:p w:rsidR="009D7A17" w:rsidRDefault="00454804" w:rsidP="009B420F">
      <w:pPr>
        <w:tabs>
          <w:tab w:val="left" w:pos="1590"/>
          <w:tab w:val="left" w:pos="2880"/>
        </w:tabs>
        <w:ind w:left="3540" w:right="-132" w:hanging="3000"/>
        <w:rPr>
          <w:rFonts w:ascii="Arial" w:eastAsia="Times New Roman" w:hAnsi="Arial" w:cs="Arial"/>
          <w:bCs/>
          <w:sz w:val="20"/>
          <w:szCs w:val="24"/>
          <w:lang w:eastAsia="fr-FR"/>
        </w:rPr>
      </w:pPr>
      <w:r w:rsidRPr="00A645A7">
        <w:rPr>
          <w:rFonts w:cs="Arial"/>
          <w:b/>
          <w:i/>
          <w:iCs/>
          <w:szCs w:val="24"/>
        </w:rPr>
        <w:t>Systèmes</w:t>
      </w:r>
      <w:r w:rsidR="00203078">
        <w:rPr>
          <w:rFonts w:cs="Arial"/>
          <w:i/>
          <w:iCs/>
          <w:szCs w:val="24"/>
        </w:rPr>
        <w:t>: Linux, Windows</w:t>
      </w:r>
      <w:r w:rsidR="00203078">
        <w:rPr>
          <w:rFonts w:cs="Arial"/>
          <w:i/>
          <w:iCs/>
          <w:szCs w:val="24"/>
        </w:rPr>
        <w:tab/>
      </w:r>
      <w:r w:rsidR="00480109" w:rsidRPr="00C86C16">
        <w:rPr>
          <w:rFonts w:cs="Arial"/>
          <w:i/>
          <w:iCs/>
          <w:szCs w:val="24"/>
        </w:rPr>
        <w:tab/>
      </w:r>
    </w:p>
    <w:p w:rsidR="00A645A7" w:rsidRPr="007433DE" w:rsidRDefault="00A645A7" w:rsidP="00A64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Expériences professionnelles</w:t>
      </w:r>
    </w:p>
    <w:p w:rsidR="00A645A7" w:rsidRDefault="00A645A7" w:rsidP="00A645A7">
      <w:pPr>
        <w:spacing w:after="120"/>
        <w:rPr>
          <w:rFonts w:ascii="Arial" w:eastAsia="Times New Roman" w:hAnsi="Arial" w:cs="Arial"/>
          <w:bCs/>
          <w:sz w:val="20"/>
          <w:szCs w:val="24"/>
          <w:lang w:eastAsia="fr-FR"/>
        </w:rPr>
      </w:pPr>
    </w:p>
    <w:p w:rsidR="000B373B" w:rsidRPr="007433DE" w:rsidRDefault="00203078" w:rsidP="00A645A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09</w:t>
      </w:r>
      <w:r w:rsidR="00642E5F">
        <w:rPr>
          <w:b/>
          <w:bCs/>
          <w:sz w:val="28"/>
          <w:szCs w:val="28"/>
        </w:rPr>
        <w:t>/201</w:t>
      </w:r>
      <w:r>
        <w:rPr>
          <w:b/>
          <w:bCs/>
          <w:sz w:val="28"/>
          <w:szCs w:val="28"/>
        </w:rPr>
        <w:t>1 à 02/2015</w:t>
      </w:r>
      <w:r w:rsidR="00494100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E-Merchant</w:t>
      </w:r>
      <w:r w:rsidR="000165D6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filiale de PIXMANIA</w:t>
      </w:r>
      <w:r w:rsidR="000165D6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Développeur PHP</w:t>
      </w:r>
    </w:p>
    <w:p w:rsidR="0047250C" w:rsidRDefault="00375172" w:rsidP="0047250C">
      <w:pPr>
        <w:spacing w:after="0"/>
        <w:ind w:right="-499"/>
        <w:rPr>
          <w:bCs/>
        </w:rPr>
      </w:pPr>
      <w:r>
        <w:rPr>
          <w:rFonts w:cs="Arial"/>
          <w:b/>
        </w:rPr>
        <w:t>Missions</w:t>
      </w:r>
      <w:r w:rsidR="00A645A7" w:rsidRPr="006A71DA">
        <w:rPr>
          <w:rFonts w:cs="Arial"/>
          <w:b/>
        </w:rPr>
        <w:t> :</w:t>
      </w:r>
    </w:p>
    <w:p w:rsidR="000165D6" w:rsidRPr="0062017E" w:rsidRDefault="00375172" w:rsidP="000165D6">
      <w:pPr>
        <w:pStyle w:val="bodycv"/>
        <w:numPr>
          <w:ilvl w:val="0"/>
          <w:numId w:val="3"/>
        </w:numPr>
        <w:spacing w:after="0"/>
        <w:ind w:right="335"/>
        <w:jc w:val="both"/>
        <w:rPr>
          <w:rFonts w:asciiTheme="minorHAnsi" w:eastAsiaTheme="minorHAnsi" w:hAnsiTheme="minorHAnsi" w:cstheme="minorBidi"/>
          <w:color w:val="auto"/>
          <w:kern w:val="0"/>
          <w:sz w:val="20"/>
          <w:szCs w:val="20"/>
          <w:lang w:eastAsia="en-US"/>
        </w:rPr>
      </w:pPr>
      <w:r w:rsidRPr="0062017E">
        <w:rPr>
          <w:rFonts w:asciiTheme="minorHAnsi" w:eastAsiaTheme="minorHAnsi" w:hAnsiTheme="minorHAnsi" w:cstheme="minorBidi"/>
          <w:color w:val="auto"/>
          <w:kern w:val="0"/>
          <w:sz w:val="20"/>
          <w:szCs w:val="20"/>
          <w:lang w:eastAsia="en-US"/>
        </w:rPr>
        <w:t>Développement de l’intégration de produits dématérialisé</w:t>
      </w:r>
      <w:r w:rsidR="00416BF4" w:rsidRPr="0062017E">
        <w:rPr>
          <w:rFonts w:asciiTheme="minorHAnsi" w:eastAsiaTheme="minorHAnsi" w:hAnsiTheme="minorHAnsi" w:cstheme="minorBidi"/>
          <w:color w:val="auto"/>
          <w:kern w:val="0"/>
          <w:sz w:val="20"/>
          <w:szCs w:val="20"/>
          <w:lang w:eastAsia="en-US"/>
        </w:rPr>
        <w:t>s</w:t>
      </w:r>
      <w:r w:rsidRPr="0062017E">
        <w:rPr>
          <w:rFonts w:asciiTheme="minorHAnsi" w:eastAsiaTheme="minorHAnsi" w:hAnsiTheme="minorHAnsi" w:cstheme="minorBidi"/>
          <w:color w:val="auto"/>
          <w:kern w:val="0"/>
          <w:sz w:val="20"/>
          <w:szCs w:val="20"/>
          <w:lang w:eastAsia="en-US"/>
        </w:rPr>
        <w:t xml:space="preserve"> sur </w:t>
      </w:r>
      <w:r w:rsidR="004C6D48" w:rsidRPr="0062017E">
        <w:rPr>
          <w:rFonts w:asciiTheme="minorHAnsi" w:eastAsiaTheme="minorHAnsi" w:hAnsiTheme="minorHAnsi" w:cstheme="minorBidi"/>
          <w:color w:val="auto"/>
          <w:kern w:val="0"/>
          <w:sz w:val="20"/>
          <w:szCs w:val="20"/>
          <w:lang w:eastAsia="en-US"/>
        </w:rPr>
        <w:t>les sites</w:t>
      </w:r>
      <w:r w:rsidRPr="0062017E">
        <w:rPr>
          <w:rFonts w:asciiTheme="minorHAnsi" w:eastAsiaTheme="minorHAnsi" w:hAnsiTheme="minorHAnsi" w:cstheme="minorBidi"/>
          <w:color w:val="auto"/>
          <w:kern w:val="0"/>
          <w:sz w:val="20"/>
          <w:szCs w:val="20"/>
          <w:lang w:eastAsia="en-US"/>
        </w:rPr>
        <w:t xml:space="preserve"> e-commerce de currys.co.uk et pcworld.co.uk</w:t>
      </w:r>
    </w:p>
    <w:p w:rsidR="000165D6" w:rsidRPr="0062017E" w:rsidRDefault="00375172" w:rsidP="000165D6">
      <w:pPr>
        <w:pStyle w:val="bodycv"/>
        <w:numPr>
          <w:ilvl w:val="0"/>
          <w:numId w:val="3"/>
        </w:numPr>
        <w:spacing w:after="0"/>
        <w:ind w:right="335"/>
        <w:jc w:val="both"/>
        <w:rPr>
          <w:rFonts w:asciiTheme="minorHAnsi" w:eastAsiaTheme="minorHAnsi" w:hAnsiTheme="minorHAnsi" w:cstheme="minorBidi"/>
          <w:color w:val="auto"/>
          <w:kern w:val="0"/>
          <w:sz w:val="20"/>
          <w:szCs w:val="20"/>
          <w:lang w:eastAsia="en-US"/>
        </w:rPr>
      </w:pPr>
      <w:r w:rsidRPr="0062017E">
        <w:rPr>
          <w:rFonts w:asciiTheme="minorHAnsi" w:eastAsiaTheme="minorHAnsi" w:hAnsiTheme="minorHAnsi" w:cstheme="minorBidi"/>
          <w:color w:val="auto"/>
          <w:kern w:val="0"/>
          <w:sz w:val="20"/>
          <w:szCs w:val="20"/>
          <w:lang w:eastAsia="en-US"/>
        </w:rPr>
        <w:t>Développement d’un outil autonome de gestion des taches planifiées de toutes les applications de la plateforme</w:t>
      </w:r>
    </w:p>
    <w:p w:rsidR="00494100" w:rsidRPr="0062017E" w:rsidRDefault="00416BF4" w:rsidP="00E444D7">
      <w:pPr>
        <w:pStyle w:val="bodycv"/>
        <w:numPr>
          <w:ilvl w:val="0"/>
          <w:numId w:val="3"/>
        </w:numPr>
        <w:spacing w:after="0"/>
        <w:ind w:right="335"/>
        <w:jc w:val="both"/>
        <w:rPr>
          <w:sz w:val="20"/>
          <w:szCs w:val="20"/>
        </w:rPr>
      </w:pPr>
      <w:r w:rsidRPr="0062017E">
        <w:rPr>
          <w:rFonts w:asciiTheme="minorHAnsi" w:eastAsiaTheme="minorHAnsi" w:hAnsiTheme="minorHAnsi" w:cstheme="minorBidi"/>
          <w:color w:val="auto"/>
          <w:kern w:val="0"/>
          <w:sz w:val="20"/>
          <w:szCs w:val="20"/>
          <w:lang w:eastAsia="en-US"/>
        </w:rPr>
        <w:t>Maintenance</w:t>
      </w:r>
      <w:r w:rsidR="00494100" w:rsidRPr="0062017E">
        <w:rPr>
          <w:rFonts w:asciiTheme="minorHAnsi" w:eastAsiaTheme="minorHAnsi" w:hAnsiTheme="minorHAnsi" w:cstheme="minorBidi"/>
          <w:color w:val="auto"/>
          <w:kern w:val="0"/>
          <w:sz w:val="20"/>
          <w:szCs w:val="20"/>
          <w:lang w:eastAsia="en-US"/>
        </w:rPr>
        <w:t xml:space="preserve"> et </w:t>
      </w:r>
      <w:r w:rsidRPr="0062017E">
        <w:rPr>
          <w:rFonts w:asciiTheme="minorHAnsi" w:eastAsiaTheme="minorHAnsi" w:hAnsiTheme="minorHAnsi" w:cstheme="minorBidi"/>
          <w:color w:val="auto"/>
          <w:kern w:val="0"/>
          <w:sz w:val="20"/>
          <w:szCs w:val="20"/>
          <w:lang w:eastAsia="en-US"/>
        </w:rPr>
        <w:t>optimisation</w:t>
      </w:r>
      <w:r w:rsidR="00494100" w:rsidRPr="0062017E">
        <w:rPr>
          <w:rFonts w:asciiTheme="minorHAnsi" w:eastAsiaTheme="minorHAnsi" w:hAnsiTheme="minorHAnsi" w:cstheme="minorBidi"/>
          <w:color w:val="auto"/>
          <w:kern w:val="0"/>
          <w:sz w:val="20"/>
          <w:szCs w:val="20"/>
          <w:lang w:eastAsia="en-US"/>
        </w:rPr>
        <w:t xml:space="preserve"> des outils de suivi de commandes et SAV</w:t>
      </w:r>
      <w:r w:rsidR="000165D6" w:rsidRPr="0062017E">
        <w:rPr>
          <w:rFonts w:asciiTheme="minorHAnsi" w:eastAsiaTheme="minorHAnsi" w:hAnsiTheme="minorHAnsi" w:cstheme="minorBidi"/>
          <w:color w:val="auto"/>
          <w:kern w:val="0"/>
          <w:sz w:val="20"/>
          <w:szCs w:val="20"/>
          <w:lang w:eastAsia="en-US"/>
        </w:rPr>
        <w:t>.</w:t>
      </w:r>
    </w:p>
    <w:p w:rsidR="00494100" w:rsidRPr="00537AF4" w:rsidRDefault="00494100" w:rsidP="00A91605">
      <w:pPr>
        <w:rPr>
          <w:rStyle w:val="Accentuation"/>
        </w:rPr>
      </w:pPr>
      <w:r w:rsidRPr="00A91605">
        <w:rPr>
          <w:rStyle w:val="Accentuation"/>
          <w:rFonts w:ascii="Arial" w:hAnsi="Arial" w:cs="Arial"/>
          <w:b/>
          <w:sz w:val="18"/>
          <w:szCs w:val="18"/>
        </w:rPr>
        <w:t>Secteurs d'activité :</w:t>
      </w:r>
      <w:r w:rsidRPr="00A91605">
        <w:rPr>
          <w:rStyle w:val="Accentuation"/>
          <w:rFonts w:ascii="Arial" w:hAnsi="Arial" w:cs="Arial"/>
          <w:sz w:val="18"/>
          <w:szCs w:val="18"/>
        </w:rPr>
        <w:t xml:space="preserve"> e-commerce – Logistique</w:t>
      </w:r>
    </w:p>
    <w:p w:rsidR="000B373B" w:rsidRPr="00A645A7" w:rsidRDefault="000B373B" w:rsidP="000B373B">
      <w:pPr>
        <w:pBdr>
          <w:bottom w:val="single" w:sz="6" w:space="1" w:color="auto"/>
        </w:pBdr>
        <w:spacing w:line="240" w:lineRule="auto"/>
      </w:pPr>
      <w:r w:rsidRPr="00A645A7">
        <w:rPr>
          <w:b/>
        </w:rPr>
        <w:t>Environnement</w:t>
      </w:r>
      <w:r w:rsidR="00A645A7" w:rsidRPr="00A645A7">
        <w:rPr>
          <w:b/>
        </w:rPr>
        <w:t xml:space="preserve"> technique</w:t>
      </w:r>
      <w:r w:rsidRPr="00A645A7">
        <w:rPr>
          <w:b/>
        </w:rPr>
        <w:t xml:space="preserve"> : </w:t>
      </w:r>
    </w:p>
    <w:p w:rsidR="00375172" w:rsidRPr="00814392" w:rsidRDefault="00494100" w:rsidP="00375172">
      <w:pPr>
        <w:rPr>
          <w:bCs/>
        </w:rPr>
      </w:pPr>
      <w:r w:rsidRPr="00814392">
        <w:rPr>
          <w:bCs/>
        </w:rPr>
        <w:t xml:space="preserve">Linux, </w:t>
      </w:r>
      <w:r w:rsidR="00375172" w:rsidRPr="00814392">
        <w:rPr>
          <w:bCs/>
        </w:rPr>
        <w:t>PHP5 / Oracle / Mysql5 / SVN / CodeIgniter</w:t>
      </w:r>
    </w:p>
    <w:p w:rsidR="00E325F5" w:rsidRDefault="00E325F5" w:rsidP="0047250C">
      <w:pPr>
        <w:spacing w:after="120"/>
        <w:rPr>
          <w:rFonts w:ascii="Arial" w:eastAsia="Times New Roman" w:hAnsi="Arial" w:cs="Arial"/>
          <w:bCs/>
          <w:sz w:val="20"/>
          <w:szCs w:val="24"/>
          <w:lang w:eastAsia="fr-FR"/>
        </w:rPr>
      </w:pPr>
    </w:p>
    <w:p w:rsidR="0047250C" w:rsidRPr="00E915DD" w:rsidRDefault="00642E5F" w:rsidP="0049410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 w:line="240" w:lineRule="auto"/>
        <w:jc w:val="center"/>
        <w:rPr>
          <w:b/>
          <w:bCs/>
          <w:sz w:val="28"/>
          <w:szCs w:val="28"/>
        </w:rPr>
      </w:pPr>
      <w:r w:rsidRPr="00E915DD">
        <w:rPr>
          <w:b/>
          <w:bCs/>
          <w:sz w:val="28"/>
          <w:szCs w:val="28"/>
        </w:rPr>
        <w:t>0</w:t>
      </w:r>
      <w:r w:rsidR="00494100" w:rsidRPr="00E915DD">
        <w:rPr>
          <w:b/>
          <w:bCs/>
          <w:sz w:val="28"/>
          <w:szCs w:val="28"/>
        </w:rPr>
        <w:t>2</w:t>
      </w:r>
      <w:r w:rsidR="0047250C" w:rsidRPr="00E915DD">
        <w:rPr>
          <w:b/>
          <w:bCs/>
          <w:sz w:val="28"/>
          <w:szCs w:val="28"/>
        </w:rPr>
        <w:t>/</w:t>
      </w:r>
      <w:r w:rsidRPr="00E915DD">
        <w:rPr>
          <w:b/>
          <w:bCs/>
          <w:sz w:val="28"/>
          <w:szCs w:val="28"/>
        </w:rPr>
        <w:t>20</w:t>
      </w:r>
      <w:r w:rsidR="00494100" w:rsidRPr="00E915DD">
        <w:rPr>
          <w:b/>
          <w:bCs/>
          <w:sz w:val="28"/>
          <w:szCs w:val="28"/>
        </w:rPr>
        <w:t>08</w:t>
      </w:r>
      <w:r w:rsidRPr="00E915DD">
        <w:rPr>
          <w:b/>
          <w:bCs/>
          <w:sz w:val="28"/>
          <w:szCs w:val="28"/>
        </w:rPr>
        <w:t xml:space="preserve"> à </w:t>
      </w:r>
      <w:r w:rsidR="00494100" w:rsidRPr="00E915DD">
        <w:rPr>
          <w:b/>
          <w:bCs/>
          <w:sz w:val="28"/>
          <w:szCs w:val="28"/>
        </w:rPr>
        <w:t>09</w:t>
      </w:r>
      <w:r w:rsidR="0047250C" w:rsidRPr="00E915DD">
        <w:rPr>
          <w:b/>
          <w:bCs/>
          <w:sz w:val="28"/>
          <w:szCs w:val="28"/>
        </w:rPr>
        <w:t>/201</w:t>
      </w:r>
      <w:r w:rsidR="00494100" w:rsidRPr="00E915DD">
        <w:rPr>
          <w:b/>
          <w:bCs/>
          <w:sz w:val="28"/>
          <w:szCs w:val="28"/>
        </w:rPr>
        <w:t>1</w:t>
      </w:r>
      <w:r w:rsidR="00494100" w:rsidRPr="00E915DD">
        <w:rPr>
          <w:b/>
          <w:bCs/>
          <w:sz w:val="28"/>
          <w:szCs w:val="28"/>
        </w:rPr>
        <w:tab/>
      </w:r>
      <w:r w:rsidR="00494100">
        <w:rPr>
          <w:b/>
          <w:bCs/>
          <w:sz w:val="28"/>
          <w:szCs w:val="28"/>
        </w:rPr>
        <w:t>Mypix  filiale de PIXMANIA</w:t>
      </w:r>
      <w:r w:rsidR="00494100" w:rsidRPr="00E915DD">
        <w:rPr>
          <w:b/>
          <w:bCs/>
          <w:sz w:val="28"/>
          <w:szCs w:val="28"/>
        </w:rPr>
        <w:tab/>
      </w:r>
      <w:r w:rsidR="00494100" w:rsidRPr="00E915DD">
        <w:rPr>
          <w:b/>
          <w:bCs/>
          <w:sz w:val="28"/>
          <w:szCs w:val="28"/>
        </w:rPr>
        <w:tab/>
        <w:t>Développeur PHP</w:t>
      </w:r>
    </w:p>
    <w:p w:rsidR="0047250C" w:rsidRDefault="00494100" w:rsidP="0047250C">
      <w:pPr>
        <w:spacing w:after="0"/>
        <w:ind w:right="-499"/>
        <w:rPr>
          <w:bCs/>
        </w:rPr>
      </w:pPr>
      <w:r>
        <w:rPr>
          <w:rFonts w:cs="Arial"/>
          <w:b/>
        </w:rPr>
        <w:t>Missions</w:t>
      </w:r>
      <w:r w:rsidR="0047250C" w:rsidRPr="006A71DA">
        <w:rPr>
          <w:rFonts w:cs="Arial"/>
          <w:b/>
        </w:rPr>
        <w:t> :</w:t>
      </w:r>
    </w:p>
    <w:p w:rsidR="0047250C" w:rsidRPr="00C535CA" w:rsidRDefault="0047250C" w:rsidP="0047250C">
      <w:pPr>
        <w:spacing w:after="0" w:line="240" w:lineRule="auto"/>
        <w:rPr>
          <w:sz w:val="20"/>
          <w:szCs w:val="20"/>
        </w:rPr>
      </w:pPr>
    </w:p>
    <w:p w:rsidR="0047250C" w:rsidRDefault="00A91605" w:rsidP="0047250C">
      <w:pPr>
        <w:pStyle w:val="Paragraphedeliste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Intégration de nouveaux produits personnalisable</w:t>
      </w:r>
      <w:r w:rsidR="00F4265F">
        <w:rPr>
          <w:sz w:val="20"/>
          <w:szCs w:val="20"/>
        </w:rPr>
        <w:t>s</w:t>
      </w:r>
      <w:r>
        <w:rPr>
          <w:sz w:val="20"/>
          <w:szCs w:val="20"/>
        </w:rPr>
        <w:t xml:space="preserve"> sur le site e-commerce</w:t>
      </w:r>
    </w:p>
    <w:p w:rsidR="00A91605" w:rsidRPr="00C535CA" w:rsidRDefault="00A91605" w:rsidP="0047250C">
      <w:pPr>
        <w:pStyle w:val="Paragraphedeliste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Suivi informatique du processus de fabrication des produits</w:t>
      </w:r>
    </w:p>
    <w:p w:rsidR="0047250C" w:rsidRPr="00C535CA" w:rsidRDefault="00A91605" w:rsidP="0047250C">
      <w:pPr>
        <w:pStyle w:val="Paragraphedeliste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Gestion </w:t>
      </w:r>
      <w:r w:rsidR="00F4265F">
        <w:rPr>
          <w:sz w:val="20"/>
          <w:szCs w:val="20"/>
        </w:rPr>
        <w:t xml:space="preserve">des </w:t>
      </w:r>
      <w:r>
        <w:rPr>
          <w:sz w:val="20"/>
          <w:szCs w:val="20"/>
        </w:rPr>
        <w:t>commandes</w:t>
      </w:r>
      <w:r w:rsidR="00F426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suivi des colis et livraisons en </w:t>
      </w:r>
      <w:r w:rsidR="00CF23D1">
        <w:rPr>
          <w:sz w:val="20"/>
          <w:szCs w:val="20"/>
        </w:rPr>
        <w:t>communiquant</w:t>
      </w:r>
      <w:r>
        <w:rPr>
          <w:sz w:val="20"/>
          <w:szCs w:val="20"/>
        </w:rPr>
        <w:t xml:space="preserve"> avec les transporteurs via des EDI</w:t>
      </w:r>
      <w:r w:rsidR="0047250C">
        <w:rPr>
          <w:sz w:val="20"/>
          <w:szCs w:val="20"/>
        </w:rPr>
        <w:t>.</w:t>
      </w:r>
    </w:p>
    <w:p w:rsidR="0047250C" w:rsidRDefault="00A91605" w:rsidP="0047250C">
      <w:pPr>
        <w:pStyle w:val="Paragraphedeliste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Suivi et correction informatique de</w:t>
      </w:r>
      <w:r w:rsidR="00F4265F">
        <w:rPr>
          <w:sz w:val="20"/>
          <w:szCs w:val="20"/>
        </w:rPr>
        <w:t>s</w:t>
      </w:r>
      <w:r>
        <w:rPr>
          <w:sz w:val="20"/>
          <w:szCs w:val="20"/>
        </w:rPr>
        <w:t xml:space="preserve"> commandes.</w:t>
      </w:r>
    </w:p>
    <w:p w:rsidR="00A91605" w:rsidRPr="00C535CA" w:rsidRDefault="00A91605" w:rsidP="0047250C">
      <w:pPr>
        <w:pStyle w:val="Paragraphedeliste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Suiv</w:t>
      </w:r>
      <w:r w:rsidR="00F4265F">
        <w:rPr>
          <w:sz w:val="20"/>
          <w:szCs w:val="20"/>
        </w:rPr>
        <w:t>i informatique de produits sous-</w:t>
      </w:r>
      <w:r>
        <w:rPr>
          <w:sz w:val="20"/>
          <w:szCs w:val="20"/>
        </w:rPr>
        <w:t xml:space="preserve">traités </w:t>
      </w:r>
      <w:r w:rsidR="00CF23D1">
        <w:rPr>
          <w:sz w:val="20"/>
          <w:szCs w:val="20"/>
        </w:rPr>
        <w:t>à</w:t>
      </w:r>
      <w:r>
        <w:rPr>
          <w:sz w:val="20"/>
          <w:szCs w:val="20"/>
        </w:rPr>
        <w:t xml:space="preserve"> des fournisseurs</w:t>
      </w:r>
    </w:p>
    <w:p w:rsidR="00A91605" w:rsidRDefault="00494100" w:rsidP="00494100">
      <w:pPr>
        <w:rPr>
          <w:rStyle w:val="sst21"/>
          <w:rFonts w:ascii="Arial" w:hAnsi="Arial" w:cs="Arial"/>
        </w:rPr>
      </w:pPr>
      <w:r w:rsidRPr="00437827">
        <w:rPr>
          <w:rStyle w:val="Accentuation"/>
          <w:rFonts w:ascii="Arial" w:hAnsi="Arial" w:cs="Arial"/>
          <w:b/>
          <w:sz w:val="18"/>
          <w:szCs w:val="18"/>
        </w:rPr>
        <w:t>Secteurs d'activité :</w:t>
      </w:r>
      <w:r w:rsidRPr="00537AF4">
        <w:rPr>
          <w:rStyle w:val="Accentuation"/>
          <w:rFonts w:ascii="Arial" w:hAnsi="Arial" w:cs="Arial"/>
          <w:sz w:val="18"/>
          <w:szCs w:val="18"/>
        </w:rPr>
        <w:t xml:space="preserve"> e-commerce – Photo numérique – Logistique</w:t>
      </w:r>
    </w:p>
    <w:p w:rsidR="0047250C" w:rsidRPr="00A645A7" w:rsidRDefault="0047250C" w:rsidP="0047250C">
      <w:pPr>
        <w:pBdr>
          <w:bottom w:val="single" w:sz="6" w:space="1" w:color="auto"/>
        </w:pBdr>
        <w:spacing w:line="240" w:lineRule="auto"/>
      </w:pPr>
      <w:r w:rsidRPr="00A645A7">
        <w:rPr>
          <w:b/>
        </w:rPr>
        <w:t xml:space="preserve">Environnement technique : </w:t>
      </w:r>
    </w:p>
    <w:p w:rsidR="00FE411F" w:rsidRDefault="00A91605" w:rsidP="00A91605">
      <w:pPr>
        <w:rPr>
          <w:bCs/>
        </w:rPr>
      </w:pPr>
      <w:r w:rsidRPr="00814392">
        <w:rPr>
          <w:bCs/>
        </w:rPr>
        <w:t>Linux, PHP4-5 / Mysql / ImageMagick</w:t>
      </w:r>
    </w:p>
    <w:p w:rsidR="00FE411F" w:rsidRDefault="00FE411F">
      <w:pPr>
        <w:rPr>
          <w:bCs/>
        </w:rPr>
      </w:pPr>
      <w:r>
        <w:rPr>
          <w:bCs/>
        </w:rPr>
        <w:br w:type="page"/>
      </w:r>
    </w:p>
    <w:p w:rsidR="00A91605" w:rsidRPr="00814392" w:rsidRDefault="00A91605" w:rsidP="00A91605">
      <w:pPr>
        <w:rPr>
          <w:bCs/>
        </w:rPr>
      </w:pPr>
    </w:p>
    <w:p w:rsidR="006848DE" w:rsidRPr="00E915DD" w:rsidRDefault="006848DE" w:rsidP="006848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 w:line="240" w:lineRule="auto"/>
        <w:rPr>
          <w:b/>
          <w:bCs/>
          <w:sz w:val="28"/>
          <w:szCs w:val="28"/>
        </w:rPr>
      </w:pPr>
      <w:r w:rsidRPr="00E915DD">
        <w:rPr>
          <w:b/>
          <w:bCs/>
          <w:sz w:val="28"/>
          <w:szCs w:val="28"/>
        </w:rPr>
        <w:t>02/2007 à 08/20</w:t>
      </w:r>
      <w:r w:rsidR="009811D6" w:rsidRPr="00E915DD">
        <w:rPr>
          <w:b/>
          <w:bCs/>
          <w:sz w:val="28"/>
          <w:szCs w:val="28"/>
        </w:rPr>
        <w:t>0</w:t>
      </w:r>
      <w:r w:rsidR="007D695F" w:rsidRPr="00E915DD">
        <w:rPr>
          <w:b/>
          <w:bCs/>
          <w:sz w:val="28"/>
          <w:szCs w:val="28"/>
        </w:rPr>
        <w:t xml:space="preserve">7 </w:t>
      </w:r>
      <w:r w:rsidRPr="00E915DD">
        <w:rPr>
          <w:b/>
          <w:bCs/>
          <w:sz w:val="28"/>
          <w:szCs w:val="28"/>
        </w:rPr>
        <w:tab/>
      </w:r>
      <w:r w:rsidR="007D695F">
        <w:rPr>
          <w:b/>
          <w:bCs/>
          <w:sz w:val="28"/>
          <w:szCs w:val="28"/>
        </w:rPr>
        <w:t>CDD à HELIOP</w:t>
      </w:r>
      <w:r w:rsidRPr="00E915DD">
        <w:rPr>
          <w:b/>
          <w:bCs/>
          <w:sz w:val="28"/>
          <w:szCs w:val="28"/>
        </w:rPr>
        <w:tab/>
      </w:r>
      <w:r w:rsidRPr="00E915DD">
        <w:rPr>
          <w:b/>
          <w:bCs/>
          <w:sz w:val="28"/>
          <w:szCs w:val="28"/>
        </w:rPr>
        <w:tab/>
      </w:r>
      <w:r w:rsidR="001C25EF" w:rsidRPr="00E915DD">
        <w:rPr>
          <w:b/>
          <w:bCs/>
          <w:sz w:val="28"/>
          <w:szCs w:val="28"/>
        </w:rPr>
        <w:tab/>
      </w:r>
      <w:r w:rsidR="001C25EF" w:rsidRPr="00E915DD">
        <w:rPr>
          <w:b/>
          <w:bCs/>
          <w:sz w:val="28"/>
          <w:szCs w:val="28"/>
        </w:rPr>
        <w:tab/>
      </w:r>
      <w:r w:rsidR="001C25EF" w:rsidRPr="00E915DD">
        <w:rPr>
          <w:b/>
          <w:bCs/>
          <w:sz w:val="28"/>
          <w:szCs w:val="28"/>
        </w:rPr>
        <w:tab/>
      </w:r>
      <w:r w:rsidRPr="00E915DD">
        <w:rPr>
          <w:b/>
          <w:bCs/>
          <w:sz w:val="28"/>
          <w:szCs w:val="28"/>
        </w:rPr>
        <w:t>Développeur PHP</w:t>
      </w:r>
    </w:p>
    <w:p w:rsidR="0047250C" w:rsidRDefault="007D695F" w:rsidP="0047250C">
      <w:pPr>
        <w:spacing w:after="0"/>
        <w:ind w:right="-499"/>
        <w:rPr>
          <w:bCs/>
        </w:rPr>
      </w:pPr>
      <w:r>
        <w:rPr>
          <w:rFonts w:cs="Arial"/>
          <w:b/>
        </w:rPr>
        <w:t>Missions</w:t>
      </w:r>
      <w:r w:rsidR="0047250C" w:rsidRPr="006A71DA">
        <w:rPr>
          <w:rFonts w:cs="Arial"/>
          <w:b/>
        </w:rPr>
        <w:t> :</w:t>
      </w:r>
    </w:p>
    <w:p w:rsidR="0047250C" w:rsidRPr="001637A6" w:rsidRDefault="007D695F" w:rsidP="0047250C">
      <w:pPr>
        <w:pStyle w:val="Paragraphedeliste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Développement de nouvelles fonctionnalités sur les différents sites gérés par la société</w:t>
      </w:r>
      <w:r w:rsidR="001C25EF">
        <w:rPr>
          <w:sz w:val="20"/>
          <w:szCs w:val="20"/>
        </w:rPr>
        <w:t xml:space="preserve"> et maintenance de l’existant</w:t>
      </w:r>
    </w:p>
    <w:p w:rsidR="0047250C" w:rsidRPr="00814392" w:rsidRDefault="00814392" w:rsidP="00814392">
      <w:pPr>
        <w:snapToGrid w:val="0"/>
        <w:rPr>
          <w:rFonts w:ascii="Arial" w:hAnsi="Arial" w:cs="Arial"/>
          <w:i/>
          <w:iCs/>
          <w:sz w:val="18"/>
          <w:szCs w:val="18"/>
        </w:rPr>
      </w:pPr>
      <w:r w:rsidRPr="00814392">
        <w:rPr>
          <w:rStyle w:val="Accentuation"/>
          <w:rFonts w:ascii="Arial" w:hAnsi="Arial" w:cs="Arial"/>
          <w:b/>
          <w:sz w:val="18"/>
          <w:szCs w:val="18"/>
        </w:rPr>
        <w:t>Secteurs d'activité :</w:t>
      </w:r>
      <w:r w:rsidRPr="00814392">
        <w:rPr>
          <w:rStyle w:val="Accentuation"/>
          <w:rFonts w:ascii="Arial" w:hAnsi="Arial" w:cs="Arial"/>
          <w:sz w:val="18"/>
          <w:szCs w:val="18"/>
        </w:rPr>
        <w:t xml:space="preserve"> e-commerce - Internet</w:t>
      </w:r>
    </w:p>
    <w:p w:rsidR="0047250C" w:rsidRPr="00A645A7" w:rsidRDefault="0047250C" w:rsidP="0047250C">
      <w:pPr>
        <w:pBdr>
          <w:bottom w:val="single" w:sz="6" w:space="1" w:color="auto"/>
        </w:pBdr>
        <w:spacing w:line="240" w:lineRule="auto"/>
      </w:pPr>
      <w:r w:rsidRPr="00A645A7">
        <w:rPr>
          <w:b/>
        </w:rPr>
        <w:t xml:space="preserve">Environnement technique : </w:t>
      </w:r>
    </w:p>
    <w:p w:rsidR="001C25EF" w:rsidRDefault="009811D6" w:rsidP="00DA4194">
      <w:pPr>
        <w:spacing w:after="0" w:line="240" w:lineRule="auto"/>
        <w:rPr>
          <w:bCs/>
        </w:rPr>
      </w:pPr>
      <w:r>
        <w:rPr>
          <w:bCs/>
        </w:rPr>
        <w:t xml:space="preserve">Linux, Windows, </w:t>
      </w:r>
      <w:r w:rsidRPr="00814392">
        <w:rPr>
          <w:bCs/>
        </w:rPr>
        <w:t>PHP4 / Mysql</w:t>
      </w:r>
    </w:p>
    <w:p w:rsidR="001C25EF" w:rsidRDefault="001C25EF" w:rsidP="00DA4194">
      <w:pPr>
        <w:spacing w:after="0" w:line="240" w:lineRule="auto"/>
        <w:rPr>
          <w:bCs/>
        </w:rPr>
      </w:pPr>
    </w:p>
    <w:p w:rsidR="001C25EF" w:rsidRDefault="001C25EF" w:rsidP="00DA4194">
      <w:pPr>
        <w:spacing w:after="0" w:line="240" w:lineRule="auto"/>
        <w:rPr>
          <w:bCs/>
        </w:rPr>
      </w:pPr>
    </w:p>
    <w:p w:rsidR="001C25EF" w:rsidRPr="00E915DD" w:rsidRDefault="001C25EF" w:rsidP="001C25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 w:line="240" w:lineRule="auto"/>
        <w:rPr>
          <w:b/>
          <w:bCs/>
          <w:sz w:val="28"/>
          <w:szCs w:val="28"/>
        </w:rPr>
      </w:pPr>
      <w:r w:rsidRPr="00E915DD">
        <w:rPr>
          <w:b/>
          <w:bCs/>
          <w:sz w:val="28"/>
          <w:szCs w:val="28"/>
        </w:rPr>
        <w:t xml:space="preserve">03/2006 à 01/2007 </w:t>
      </w:r>
      <w:r w:rsidRPr="00E915DD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CDD à Maman.fr</w:t>
      </w:r>
      <w:r w:rsidRPr="00E915DD">
        <w:rPr>
          <w:b/>
          <w:bCs/>
          <w:sz w:val="28"/>
          <w:szCs w:val="28"/>
        </w:rPr>
        <w:tab/>
      </w:r>
      <w:r w:rsidRPr="00E915DD">
        <w:rPr>
          <w:b/>
          <w:bCs/>
          <w:sz w:val="28"/>
          <w:szCs w:val="28"/>
        </w:rPr>
        <w:tab/>
      </w:r>
      <w:r w:rsidRPr="00E915DD">
        <w:rPr>
          <w:b/>
          <w:bCs/>
          <w:sz w:val="28"/>
          <w:szCs w:val="28"/>
        </w:rPr>
        <w:tab/>
      </w:r>
      <w:r w:rsidRPr="00E915DD">
        <w:rPr>
          <w:b/>
          <w:bCs/>
          <w:sz w:val="28"/>
          <w:szCs w:val="28"/>
        </w:rPr>
        <w:tab/>
      </w:r>
      <w:r w:rsidRPr="00E915DD">
        <w:rPr>
          <w:b/>
          <w:bCs/>
          <w:sz w:val="28"/>
          <w:szCs w:val="28"/>
        </w:rPr>
        <w:tab/>
        <w:t>Développeur PHP</w:t>
      </w:r>
    </w:p>
    <w:p w:rsidR="001C25EF" w:rsidRDefault="001C25EF" w:rsidP="001C25EF">
      <w:pPr>
        <w:spacing w:after="0"/>
        <w:ind w:right="-499"/>
        <w:rPr>
          <w:bCs/>
        </w:rPr>
      </w:pPr>
      <w:r>
        <w:rPr>
          <w:rFonts w:cs="Arial"/>
          <w:b/>
        </w:rPr>
        <w:t>Missions</w:t>
      </w:r>
      <w:r w:rsidRPr="006A71DA">
        <w:rPr>
          <w:rFonts w:cs="Arial"/>
          <w:b/>
        </w:rPr>
        <w:t> :</w:t>
      </w:r>
    </w:p>
    <w:p w:rsidR="003C5235" w:rsidRDefault="001C25EF" w:rsidP="001C25EF">
      <w:pPr>
        <w:pStyle w:val="Paragraphedeliste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Développement de nouvelles fonctionnalités sur les différents sites gérés par la société </w:t>
      </w:r>
    </w:p>
    <w:p w:rsidR="001C25EF" w:rsidRPr="001637A6" w:rsidRDefault="003C5235" w:rsidP="001C25EF">
      <w:pPr>
        <w:pStyle w:val="Paragraphedeliste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</w:t>
      </w:r>
      <w:r w:rsidR="001C25EF">
        <w:rPr>
          <w:sz w:val="20"/>
          <w:szCs w:val="20"/>
        </w:rPr>
        <w:t xml:space="preserve">aintenance </w:t>
      </w:r>
      <w:r>
        <w:rPr>
          <w:sz w:val="20"/>
          <w:szCs w:val="20"/>
        </w:rPr>
        <w:t xml:space="preserve">et optimisation </w:t>
      </w:r>
      <w:r w:rsidR="001C25EF">
        <w:rPr>
          <w:sz w:val="20"/>
          <w:szCs w:val="20"/>
        </w:rPr>
        <w:t>de</w:t>
      </w:r>
      <w:r>
        <w:rPr>
          <w:sz w:val="20"/>
          <w:szCs w:val="20"/>
        </w:rPr>
        <w:t xml:space="preserve">s sites </w:t>
      </w:r>
      <w:r w:rsidR="001C25EF">
        <w:rPr>
          <w:sz w:val="20"/>
          <w:szCs w:val="20"/>
        </w:rPr>
        <w:t>existant</w:t>
      </w:r>
      <w:r>
        <w:rPr>
          <w:sz w:val="20"/>
          <w:szCs w:val="20"/>
        </w:rPr>
        <w:t>s</w:t>
      </w:r>
    </w:p>
    <w:p w:rsidR="001C25EF" w:rsidRPr="00814392" w:rsidRDefault="001C25EF" w:rsidP="001C25EF">
      <w:pPr>
        <w:snapToGrid w:val="0"/>
        <w:rPr>
          <w:rFonts w:ascii="Arial" w:hAnsi="Arial" w:cs="Arial"/>
          <w:i/>
          <w:iCs/>
          <w:sz w:val="18"/>
          <w:szCs w:val="18"/>
        </w:rPr>
      </w:pPr>
      <w:r w:rsidRPr="00814392">
        <w:rPr>
          <w:rStyle w:val="Accentuation"/>
          <w:rFonts w:ascii="Arial" w:hAnsi="Arial" w:cs="Arial"/>
          <w:b/>
          <w:sz w:val="18"/>
          <w:szCs w:val="18"/>
        </w:rPr>
        <w:t>Secteurs d'activité :</w:t>
      </w:r>
      <w:r w:rsidRPr="00814392">
        <w:rPr>
          <w:rStyle w:val="Accentuation"/>
          <w:rFonts w:ascii="Arial" w:hAnsi="Arial" w:cs="Arial"/>
          <w:sz w:val="18"/>
          <w:szCs w:val="18"/>
        </w:rPr>
        <w:t xml:space="preserve"> e-commerce - Internet</w:t>
      </w:r>
    </w:p>
    <w:p w:rsidR="001C25EF" w:rsidRPr="00A645A7" w:rsidRDefault="001C25EF" w:rsidP="001C25EF">
      <w:pPr>
        <w:pBdr>
          <w:bottom w:val="single" w:sz="6" w:space="1" w:color="auto"/>
        </w:pBdr>
        <w:spacing w:line="240" w:lineRule="auto"/>
      </w:pPr>
      <w:r w:rsidRPr="00A645A7">
        <w:rPr>
          <w:b/>
        </w:rPr>
        <w:t xml:space="preserve">Environnement technique : </w:t>
      </w:r>
    </w:p>
    <w:p w:rsidR="001C25EF" w:rsidRDefault="001C25EF" w:rsidP="001C25EF">
      <w:pPr>
        <w:spacing w:after="0" w:line="240" w:lineRule="auto"/>
        <w:rPr>
          <w:bCs/>
        </w:rPr>
      </w:pPr>
      <w:r>
        <w:rPr>
          <w:bCs/>
        </w:rPr>
        <w:t xml:space="preserve">Linux, Windows, </w:t>
      </w:r>
      <w:r w:rsidRPr="00814392">
        <w:rPr>
          <w:bCs/>
        </w:rPr>
        <w:t>PHP4 / Mysql</w:t>
      </w:r>
    </w:p>
    <w:p w:rsidR="001C25EF" w:rsidRDefault="001C25EF" w:rsidP="001C25EF">
      <w:pPr>
        <w:spacing w:after="0" w:line="240" w:lineRule="auto"/>
        <w:rPr>
          <w:bCs/>
        </w:rPr>
      </w:pPr>
    </w:p>
    <w:p w:rsidR="001C25EF" w:rsidRDefault="001C25EF" w:rsidP="001C25EF">
      <w:pPr>
        <w:spacing w:after="0" w:line="240" w:lineRule="auto"/>
        <w:rPr>
          <w:bCs/>
        </w:rPr>
      </w:pPr>
    </w:p>
    <w:p w:rsidR="000B373B" w:rsidRPr="001C25EF" w:rsidRDefault="001C25EF" w:rsidP="001C25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Formations</w:t>
      </w:r>
    </w:p>
    <w:p w:rsidR="009B420F" w:rsidRDefault="00970938" w:rsidP="00E325F5">
      <w:pPr>
        <w:spacing w:after="0"/>
        <w:rPr>
          <w:sz w:val="20"/>
          <w:szCs w:val="20"/>
        </w:rPr>
      </w:pPr>
      <w:r>
        <w:rPr>
          <w:rFonts w:cs="Arial"/>
          <w:b/>
          <w:sz w:val="20"/>
          <w:szCs w:val="18"/>
        </w:rPr>
        <w:t>12</w:t>
      </w:r>
      <w:r w:rsidR="008E01BC">
        <w:rPr>
          <w:rFonts w:cs="Arial"/>
          <w:b/>
          <w:sz w:val="20"/>
          <w:szCs w:val="18"/>
        </w:rPr>
        <w:t>/</w:t>
      </w:r>
      <w:r w:rsidR="0077145C">
        <w:rPr>
          <w:rFonts w:cs="Arial"/>
          <w:b/>
          <w:sz w:val="20"/>
          <w:szCs w:val="18"/>
        </w:rPr>
        <w:t>2017</w:t>
      </w:r>
      <w:r w:rsidR="00D74276">
        <w:rPr>
          <w:rFonts w:cs="Arial"/>
          <w:b/>
          <w:sz w:val="20"/>
          <w:szCs w:val="18"/>
        </w:rPr>
        <w:t xml:space="preserve">  </w:t>
      </w:r>
      <w:r w:rsidR="00D74276" w:rsidRPr="00D74276">
        <w:rPr>
          <w:rStyle w:val="sst1"/>
          <w:rFonts w:ascii="Arial" w:hAnsi="Arial" w:cs="Arial"/>
        </w:rPr>
        <w:t xml:space="preserve">Formation </w:t>
      </w:r>
      <w:r w:rsidR="00D74276" w:rsidRPr="00C42919">
        <w:rPr>
          <w:rStyle w:val="sst1"/>
          <w:rFonts w:ascii="Arial" w:hAnsi="Arial" w:cs="Arial"/>
        </w:rPr>
        <w:t>Drupal</w:t>
      </w:r>
      <w:r w:rsidR="00D74276" w:rsidRPr="00C42919">
        <w:rPr>
          <w:rStyle w:val="sst1"/>
          <w:rFonts w:ascii="Arial" w:hAnsi="Arial"/>
        </w:rPr>
        <w:t xml:space="preserve"> </w:t>
      </w:r>
      <w:r w:rsidR="008321AE" w:rsidRPr="00C42919">
        <w:rPr>
          <w:rStyle w:val="sst1"/>
          <w:rFonts w:ascii="Arial" w:hAnsi="Arial"/>
        </w:rPr>
        <w:t>8</w:t>
      </w:r>
      <w:r w:rsidR="00D74276" w:rsidRPr="00C42919">
        <w:rPr>
          <w:rStyle w:val="sst1"/>
          <w:rFonts w:ascii="Arial" w:hAnsi="Arial"/>
          <w:b w:val="0"/>
        </w:rPr>
        <w:t xml:space="preserve"> avec Trained People</w:t>
      </w:r>
      <w:r w:rsidR="00D74276">
        <w:rPr>
          <w:rFonts w:cs="Arial"/>
          <w:b/>
          <w:sz w:val="20"/>
          <w:szCs w:val="18"/>
        </w:rPr>
        <w:t xml:space="preserve"> </w:t>
      </w:r>
      <w:r w:rsidR="00D74276" w:rsidRPr="00030FE8">
        <w:rPr>
          <w:rFonts w:cs="Arial"/>
          <w:sz w:val="20"/>
          <w:szCs w:val="18"/>
        </w:rPr>
        <w:t>du</w:t>
      </w:r>
      <w:r w:rsidR="00F4265F">
        <w:rPr>
          <w:rFonts w:cs="Arial"/>
          <w:sz w:val="20"/>
          <w:szCs w:val="18"/>
        </w:rPr>
        <w:t xml:space="preserve"> </w:t>
      </w:r>
      <w:r>
        <w:rPr>
          <w:sz w:val="20"/>
          <w:szCs w:val="20"/>
        </w:rPr>
        <w:t>11 décembre</w:t>
      </w:r>
      <w:r w:rsidR="00D74276" w:rsidRPr="00DB69D1">
        <w:rPr>
          <w:sz w:val="20"/>
          <w:szCs w:val="20"/>
        </w:rPr>
        <w:t xml:space="preserve"> </w:t>
      </w:r>
      <w:r w:rsidR="00FC38A1">
        <w:rPr>
          <w:sz w:val="20"/>
          <w:szCs w:val="20"/>
        </w:rPr>
        <w:t xml:space="preserve">2017 </w:t>
      </w:r>
      <w:r w:rsidR="00D74276" w:rsidRPr="00DB69D1">
        <w:rPr>
          <w:sz w:val="20"/>
          <w:szCs w:val="20"/>
        </w:rPr>
        <w:t xml:space="preserve">au </w:t>
      </w:r>
      <w:r w:rsidR="00FC38A1">
        <w:rPr>
          <w:sz w:val="20"/>
          <w:szCs w:val="20"/>
        </w:rPr>
        <w:t>14</w:t>
      </w:r>
      <w:r>
        <w:rPr>
          <w:sz w:val="20"/>
          <w:szCs w:val="20"/>
        </w:rPr>
        <w:t xml:space="preserve"> Mars 2018</w:t>
      </w:r>
      <w:r w:rsidR="00DB69D1" w:rsidRPr="00DB69D1">
        <w:rPr>
          <w:sz w:val="20"/>
          <w:szCs w:val="20"/>
        </w:rPr>
        <w:t xml:space="preserve">  (57 jours</w:t>
      </w:r>
      <w:r w:rsidR="00BD56C8">
        <w:rPr>
          <w:sz w:val="20"/>
          <w:szCs w:val="20"/>
        </w:rPr>
        <w:t xml:space="preserve"> soit </w:t>
      </w:r>
      <w:r w:rsidR="00713EE6">
        <w:rPr>
          <w:sz w:val="20"/>
          <w:szCs w:val="20"/>
        </w:rPr>
        <w:t>399h</w:t>
      </w:r>
      <w:r w:rsidR="00DB69D1" w:rsidRPr="00DB69D1">
        <w:rPr>
          <w:sz w:val="20"/>
          <w:szCs w:val="20"/>
        </w:rPr>
        <w:t>)</w:t>
      </w:r>
    </w:p>
    <w:p w:rsidR="00E444D7" w:rsidRPr="00DB69D1" w:rsidRDefault="00E444D7" w:rsidP="00E325F5">
      <w:pPr>
        <w:spacing w:after="0"/>
        <w:rPr>
          <w:sz w:val="20"/>
          <w:szCs w:val="20"/>
        </w:rPr>
      </w:pPr>
    </w:p>
    <w:p w:rsidR="009B420F" w:rsidRDefault="009B420F" w:rsidP="009B420F">
      <w:pPr>
        <w:spacing w:after="0"/>
        <w:ind w:firstLine="709"/>
        <w:rPr>
          <w:rFonts w:ascii="Arial" w:hAnsi="Arial" w:cs="Arial"/>
          <w:sz w:val="18"/>
          <w:szCs w:val="17"/>
        </w:rPr>
      </w:pPr>
      <w:r w:rsidRPr="009B420F">
        <w:rPr>
          <w:rFonts w:ascii="Arial" w:hAnsi="Arial" w:cs="Arial"/>
          <w:b/>
          <w:sz w:val="18"/>
          <w:szCs w:val="17"/>
        </w:rPr>
        <w:t>Modules </w:t>
      </w:r>
      <w:r w:rsidR="008E01BC">
        <w:rPr>
          <w:rFonts w:ascii="Arial" w:hAnsi="Arial" w:cs="Arial"/>
          <w:b/>
          <w:sz w:val="18"/>
          <w:szCs w:val="17"/>
        </w:rPr>
        <w:t>suivis</w:t>
      </w:r>
      <w:r w:rsidRPr="009B420F">
        <w:rPr>
          <w:rFonts w:ascii="Arial" w:hAnsi="Arial" w:cs="Arial"/>
          <w:b/>
          <w:sz w:val="18"/>
          <w:szCs w:val="17"/>
        </w:rPr>
        <w:t>:</w:t>
      </w:r>
    </w:p>
    <w:p w:rsidR="009B420F" w:rsidRPr="009B420F" w:rsidRDefault="009B420F" w:rsidP="009B420F">
      <w:pPr>
        <w:pStyle w:val="Paragraphedeliste"/>
        <w:numPr>
          <w:ilvl w:val="0"/>
          <w:numId w:val="21"/>
        </w:numPr>
        <w:spacing w:after="0"/>
        <w:rPr>
          <w:sz w:val="20"/>
          <w:szCs w:val="20"/>
        </w:rPr>
      </w:pPr>
      <w:r w:rsidRPr="009B420F">
        <w:rPr>
          <w:sz w:val="20"/>
          <w:szCs w:val="20"/>
        </w:rPr>
        <w:t xml:space="preserve">Webmaster  </w:t>
      </w:r>
    </w:p>
    <w:p w:rsidR="009B420F" w:rsidRPr="009B420F" w:rsidRDefault="009B420F" w:rsidP="009B420F">
      <w:pPr>
        <w:pStyle w:val="Paragraphedeliste"/>
        <w:numPr>
          <w:ilvl w:val="0"/>
          <w:numId w:val="21"/>
        </w:numPr>
        <w:spacing w:after="0"/>
        <w:rPr>
          <w:sz w:val="20"/>
          <w:szCs w:val="20"/>
        </w:rPr>
      </w:pPr>
      <w:r w:rsidRPr="009B420F">
        <w:rPr>
          <w:sz w:val="20"/>
          <w:szCs w:val="20"/>
        </w:rPr>
        <w:t>Themer / Intégrateur</w:t>
      </w:r>
    </w:p>
    <w:p w:rsidR="009B420F" w:rsidRPr="009B420F" w:rsidRDefault="009B420F" w:rsidP="009B420F">
      <w:pPr>
        <w:pStyle w:val="Paragraphedeliste"/>
        <w:numPr>
          <w:ilvl w:val="0"/>
          <w:numId w:val="21"/>
        </w:numPr>
        <w:spacing w:after="0"/>
        <w:rPr>
          <w:sz w:val="20"/>
          <w:szCs w:val="20"/>
        </w:rPr>
      </w:pPr>
      <w:r w:rsidRPr="009B420F">
        <w:rPr>
          <w:sz w:val="20"/>
          <w:szCs w:val="20"/>
        </w:rPr>
        <w:t>Responsive Design</w:t>
      </w:r>
    </w:p>
    <w:p w:rsidR="009B420F" w:rsidRDefault="008E01BC" w:rsidP="009B420F">
      <w:pPr>
        <w:pStyle w:val="Paragraphedeliste"/>
        <w:numPr>
          <w:ilvl w:val="0"/>
          <w:numId w:val="2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Dé</w:t>
      </w:r>
      <w:r w:rsidR="009B420F" w:rsidRPr="009B420F">
        <w:rPr>
          <w:sz w:val="20"/>
          <w:szCs w:val="20"/>
        </w:rPr>
        <w:t>veloppement</w:t>
      </w:r>
      <w:r w:rsidR="00C05491">
        <w:rPr>
          <w:sz w:val="20"/>
          <w:szCs w:val="20"/>
        </w:rPr>
        <w:t xml:space="preserve"> API</w:t>
      </w:r>
    </w:p>
    <w:p w:rsidR="004C3CC7" w:rsidRPr="009B420F" w:rsidRDefault="004C3CC7" w:rsidP="009B420F">
      <w:pPr>
        <w:pStyle w:val="Paragraphedeliste"/>
        <w:numPr>
          <w:ilvl w:val="0"/>
          <w:numId w:val="2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Développement Drupal Symfony2</w:t>
      </w:r>
    </w:p>
    <w:p w:rsidR="009B420F" w:rsidRPr="009B420F" w:rsidRDefault="009B420F" w:rsidP="009B420F">
      <w:pPr>
        <w:pStyle w:val="Paragraphedeliste"/>
        <w:numPr>
          <w:ilvl w:val="0"/>
          <w:numId w:val="21"/>
        </w:numPr>
        <w:spacing w:after="0"/>
        <w:rPr>
          <w:sz w:val="20"/>
          <w:szCs w:val="20"/>
        </w:rPr>
      </w:pPr>
      <w:r w:rsidRPr="009B420F">
        <w:rPr>
          <w:sz w:val="20"/>
          <w:szCs w:val="20"/>
        </w:rPr>
        <w:t>Performance &amp;</w:t>
      </w:r>
      <w:r w:rsidR="00F4265F">
        <w:rPr>
          <w:sz w:val="20"/>
          <w:szCs w:val="20"/>
        </w:rPr>
        <w:t xml:space="preserve"> </w:t>
      </w:r>
      <w:r w:rsidR="00E915DD" w:rsidRPr="009B420F">
        <w:rPr>
          <w:sz w:val="20"/>
          <w:szCs w:val="20"/>
        </w:rPr>
        <w:t>sécurité</w:t>
      </w:r>
    </w:p>
    <w:p w:rsidR="009B420F" w:rsidRPr="009B420F" w:rsidRDefault="009B420F" w:rsidP="009B420F">
      <w:pPr>
        <w:pStyle w:val="Paragraphedeliste"/>
        <w:numPr>
          <w:ilvl w:val="0"/>
          <w:numId w:val="21"/>
        </w:numPr>
        <w:spacing w:after="0"/>
        <w:rPr>
          <w:sz w:val="20"/>
          <w:szCs w:val="20"/>
        </w:rPr>
      </w:pPr>
      <w:r w:rsidRPr="009B420F">
        <w:rPr>
          <w:sz w:val="20"/>
          <w:szCs w:val="20"/>
        </w:rPr>
        <w:t>Déploiement</w:t>
      </w:r>
    </w:p>
    <w:p w:rsidR="00D74276" w:rsidRDefault="00D74276" w:rsidP="00E325F5">
      <w:pPr>
        <w:spacing w:after="0"/>
        <w:rPr>
          <w:rFonts w:cs="Arial"/>
          <w:b/>
          <w:sz w:val="20"/>
          <w:szCs w:val="18"/>
        </w:rPr>
      </w:pPr>
    </w:p>
    <w:p w:rsidR="00E325F5" w:rsidRDefault="00E325F5" w:rsidP="00E325F5">
      <w:pPr>
        <w:spacing w:after="0"/>
        <w:rPr>
          <w:rFonts w:ascii="Arial" w:hAnsi="Arial" w:cs="Arial"/>
          <w:sz w:val="18"/>
          <w:szCs w:val="17"/>
        </w:rPr>
      </w:pPr>
      <w:r w:rsidRPr="00E325F5">
        <w:rPr>
          <w:rFonts w:cs="Arial"/>
          <w:b/>
          <w:sz w:val="20"/>
          <w:szCs w:val="18"/>
        </w:rPr>
        <w:t>20</w:t>
      </w:r>
      <w:r w:rsidR="00756D04">
        <w:rPr>
          <w:rFonts w:cs="Arial"/>
          <w:b/>
          <w:sz w:val="20"/>
          <w:szCs w:val="18"/>
        </w:rPr>
        <w:t>06</w:t>
      </w:r>
      <w:r>
        <w:rPr>
          <w:rFonts w:cs="Arial"/>
          <w:sz w:val="20"/>
          <w:szCs w:val="18"/>
        </w:rPr>
        <w:tab/>
      </w:r>
      <w:r w:rsidR="00756D04">
        <w:rPr>
          <w:rStyle w:val="sst1"/>
          <w:rFonts w:ascii="Arial" w:hAnsi="Arial" w:cs="Arial"/>
        </w:rPr>
        <w:t xml:space="preserve">Maîtrise en informatique  - </w:t>
      </w:r>
      <w:r w:rsidR="00756D04">
        <w:rPr>
          <w:rFonts w:ascii="Arial" w:hAnsi="Arial" w:cs="Arial"/>
          <w:sz w:val="18"/>
          <w:szCs w:val="17"/>
        </w:rPr>
        <w:t>Université Paris 5 – René Descartes</w:t>
      </w:r>
    </w:p>
    <w:p w:rsidR="00756D04" w:rsidRPr="00C72275" w:rsidRDefault="00756D04" w:rsidP="00E325F5">
      <w:pPr>
        <w:spacing w:after="0"/>
        <w:rPr>
          <w:rFonts w:cs="Arial"/>
          <w:sz w:val="20"/>
          <w:szCs w:val="18"/>
        </w:rPr>
      </w:pPr>
    </w:p>
    <w:p w:rsidR="00756D04" w:rsidRDefault="00E325F5" w:rsidP="00E325F5">
      <w:pPr>
        <w:spacing w:after="0"/>
        <w:rPr>
          <w:rStyle w:val="sst1"/>
          <w:rFonts w:ascii="Arial" w:hAnsi="Arial" w:cs="Arial"/>
        </w:rPr>
      </w:pPr>
      <w:r w:rsidRPr="00E325F5">
        <w:rPr>
          <w:rFonts w:cs="Arial"/>
          <w:b/>
          <w:sz w:val="20"/>
          <w:szCs w:val="18"/>
        </w:rPr>
        <w:t>200</w:t>
      </w:r>
      <w:r w:rsidR="00756D04">
        <w:rPr>
          <w:rFonts w:cs="Arial"/>
          <w:b/>
          <w:sz w:val="20"/>
          <w:szCs w:val="18"/>
        </w:rPr>
        <w:t>3</w:t>
      </w:r>
      <w:r w:rsidR="00675AC2">
        <w:rPr>
          <w:rFonts w:cs="Arial"/>
          <w:b/>
          <w:sz w:val="20"/>
          <w:szCs w:val="18"/>
        </w:rPr>
        <w:tab/>
      </w:r>
      <w:r w:rsidR="00756D04">
        <w:rPr>
          <w:rStyle w:val="sst1"/>
          <w:rFonts w:ascii="Arial" w:hAnsi="Arial" w:cs="Arial"/>
        </w:rPr>
        <w:t>Licence professionnelle Activité et Technique de Communication  «Les métiers de l’Internet »</w:t>
      </w:r>
    </w:p>
    <w:p w:rsidR="00E325F5" w:rsidRDefault="00756D04" w:rsidP="00756D04">
      <w:pPr>
        <w:spacing w:after="0"/>
        <w:ind w:left="709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i/>
          <w:iCs/>
          <w:sz w:val="17"/>
          <w:szCs w:val="17"/>
        </w:rPr>
        <w:br/>
      </w:r>
      <w:r>
        <w:rPr>
          <w:rFonts w:ascii="Arial" w:hAnsi="Arial" w:cs="Arial"/>
          <w:sz w:val="18"/>
          <w:szCs w:val="17"/>
        </w:rPr>
        <w:t>Spécialité Communication des organisations, Réseaux et Télécommunications, Système d’information et Bases de données  - Université Paris 5 – René Descartes</w:t>
      </w:r>
    </w:p>
    <w:p w:rsidR="00756D04" w:rsidRPr="00C72275" w:rsidRDefault="00756D04" w:rsidP="00E325F5">
      <w:pPr>
        <w:spacing w:after="0"/>
        <w:rPr>
          <w:rFonts w:cs="Arial"/>
          <w:sz w:val="20"/>
          <w:szCs w:val="18"/>
        </w:rPr>
      </w:pPr>
    </w:p>
    <w:p w:rsidR="00FE411F" w:rsidRDefault="00FE411F">
      <w:pPr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br w:type="page"/>
      </w:r>
    </w:p>
    <w:p w:rsidR="000B373B" w:rsidRDefault="000B373B" w:rsidP="001C25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b/>
          <w:bCs/>
          <w:sz w:val="28"/>
          <w:szCs w:val="28"/>
        </w:rPr>
      </w:pPr>
      <w:r w:rsidRPr="000C119A">
        <w:rPr>
          <w:b/>
          <w:bCs/>
          <w:sz w:val="28"/>
          <w:szCs w:val="28"/>
        </w:rPr>
        <w:lastRenderedPageBreak/>
        <w:t>Langues</w:t>
      </w:r>
    </w:p>
    <w:p w:rsidR="00454804" w:rsidRPr="00CC4BBC" w:rsidRDefault="00454804" w:rsidP="00E325F5">
      <w:pPr>
        <w:tabs>
          <w:tab w:val="left" w:pos="3060"/>
        </w:tabs>
        <w:ind w:left="360" w:right="-132"/>
        <w:rPr>
          <w:rFonts w:cs="Arial"/>
          <w:sz w:val="24"/>
          <w:szCs w:val="24"/>
        </w:rPr>
      </w:pPr>
      <w:r w:rsidRPr="00CC4BBC">
        <w:rPr>
          <w:rFonts w:cs="Arial"/>
          <w:i/>
          <w:iCs/>
          <w:sz w:val="24"/>
          <w:szCs w:val="24"/>
        </w:rPr>
        <w:t>Anglais</w:t>
      </w:r>
      <w:r w:rsidRPr="00CC4BBC">
        <w:rPr>
          <w:rFonts w:cs="Arial"/>
          <w:sz w:val="24"/>
          <w:szCs w:val="24"/>
        </w:rPr>
        <w:tab/>
      </w:r>
      <w:r w:rsidR="001C25EF">
        <w:rPr>
          <w:rFonts w:cs="Arial"/>
          <w:sz w:val="24"/>
          <w:szCs w:val="24"/>
        </w:rPr>
        <w:t>Technique</w:t>
      </w:r>
    </w:p>
    <w:sectPr w:rsidR="00454804" w:rsidRPr="00CC4BBC" w:rsidSect="00620999">
      <w:headerReference w:type="default" r:id="rId7"/>
      <w:footerReference w:type="default" r:id="rId8"/>
      <w:headerReference w:type="first" r:id="rId9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0E5" w:rsidRDefault="009A10E5" w:rsidP="002315E2">
      <w:pPr>
        <w:spacing w:after="0" w:line="240" w:lineRule="auto"/>
      </w:pPr>
      <w:r>
        <w:separator/>
      </w:r>
    </w:p>
  </w:endnote>
  <w:endnote w:type="continuationSeparator" w:id="0">
    <w:p w:rsidR="009A10E5" w:rsidRDefault="009A10E5" w:rsidP="0023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318" w:rsidRDefault="00E14807" w:rsidP="003F0F90">
    <w:pPr>
      <w:pStyle w:val="Pieddepage"/>
      <w:rPr>
        <w:color w:val="595959" w:themeColor="text1" w:themeTint="A6"/>
        <w:sz w:val="18"/>
        <w:szCs w:val="18"/>
      </w:rPr>
    </w:pPr>
    <w:r>
      <w:rPr>
        <w:noProof/>
        <w:color w:val="595959" w:themeColor="text1" w:themeTint="A6"/>
        <w:sz w:val="18"/>
        <w:szCs w:val="18"/>
        <w:lang w:eastAsia="fr-FR"/>
      </w:rPr>
      <w:drawing>
        <wp:inline distT="0" distB="0" distL="0" distR="0">
          <wp:extent cx="638175" cy="171038"/>
          <wp:effectExtent l="0" t="0" r="0" b="63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085" cy="171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4130D" w:rsidRPr="00E14807" w:rsidRDefault="00F231E4" w:rsidP="003F0F90">
    <w:pPr>
      <w:pStyle w:val="Pieddepage"/>
      <w:rPr>
        <w:sz w:val="18"/>
        <w:szCs w:val="18"/>
      </w:rPr>
    </w:pPr>
    <w:r w:rsidRPr="00E14807">
      <w:rPr>
        <w:sz w:val="18"/>
        <w:szCs w:val="18"/>
      </w:rPr>
      <w:t>Siège social : 6 rue Troyon, 92310 Sèvres</w:t>
    </w:r>
  </w:p>
  <w:p w:rsidR="00D4130D" w:rsidRPr="00E14807" w:rsidRDefault="00F231E4" w:rsidP="003F0F90">
    <w:pPr>
      <w:pStyle w:val="Pieddepage"/>
      <w:rPr>
        <w:sz w:val="18"/>
        <w:szCs w:val="18"/>
      </w:rPr>
    </w:pPr>
    <w:r w:rsidRPr="00E14807">
      <w:rPr>
        <w:sz w:val="18"/>
        <w:szCs w:val="18"/>
      </w:rPr>
      <w:t>AUSY ® - Reproduction interdite sans autorisation écrite préalable</w:t>
    </w:r>
    <w:r w:rsidR="002F7B7C" w:rsidRPr="00E14807">
      <w:rPr>
        <w:sz w:val="18"/>
        <w:szCs w:val="18"/>
      </w:rPr>
      <w:t xml:space="preserve"> – V.1</w:t>
    </w:r>
  </w:p>
  <w:p w:rsidR="00D4130D" w:rsidRPr="00F67CC0" w:rsidRDefault="00E14807" w:rsidP="00276939">
    <w:pPr>
      <w:pStyle w:val="Pieddepage"/>
      <w:tabs>
        <w:tab w:val="clear" w:pos="4536"/>
        <w:tab w:val="clear" w:pos="9072"/>
        <w:tab w:val="right" w:pos="10490"/>
      </w:tabs>
      <w:rPr>
        <w:color w:val="595959" w:themeColor="text1" w:themeTint="A6"/>
        <w:sz w:val="18"/>
        <w:szCs w:val="18"/>
      </w:rPr>
    </w:pPr>
    <w:r>
      <w:rPr>
        <w:sz w:val="18"/>
        <w:szCs w:val="18"/>
      </w:rPr>
      <w:t>Tel : +33 (0)1 41 08 65 65 -</w:t>
    </w:r>
    <w:hyperlink r:id="rId2" w:history="1">
      <w:r w:rsidR="00276939" w:rsidRPr="00E14807">
        <w:rPr>
          <w:rStyle w:val="Lienhypertexte"/>
          <w:color w:val="auto"/>
          <w:sz w:val="18"/>
          <w:szCs w:val="18"/>
        </w:rPr>
        <w:t>www.ausy.fr</w:t>
      </w:r>
    </w:hyperlink>
    <w:r w:rsidR="00276939">
      <w:rPr>
        <w:color w:val="595959" w:themeColor="text1" w:themeTint="A6"/>
        <w:sz w:val="18"/>
        <w:szCs w:val="18"/>
      </w:rPr>
      <w:tab/>
    </w:r>
    <w:r w:rsidR="00276939" w:rsidRPr="00276939">
      <w:rPr>
        <w:color w:val="595959" w:themeColor="text1" w:themeTint="A6"/>
        <w:sz w:val="18"/>
        <w:szCs w:val="18"/>
      </w:rPr>
      <w:t xml:space="preserve">Page </w:t>
    </w:r>
    <w:r w:rsidR="004F58B6" w:rsidRPr="00276939">
      <w:rPr>
        <w:b/>
        <w:color w:val="595959" w:themeColor="text1" w:themeTint="A6"/>
        <w:sz w:val="18"/>
        <w:szCs w:val="18"/>
      </w:rPr>
      <w:fldChar w:fldCharType="begin"/>
    </w:r>
    <w:r w:rsidR="00276939" w:rsidRPr="00276939">
      <w:rPr>
        <w:b/>
        <w:color w:val="595959" w:themeColor="text1" w:themeTint="A6"/>
        <w:sz w:val="18"/>
        <w:szCs w:val="18"/>
      </w:rPr>
      <w:instrText>PAGE  \* Arabic  \* MERGEFORMAT</w:instrText>
    </w:r>
    <w:r w:rsidR="004F58B6" w:rsidRPr="00276939">
      <w:rPr>
        <w:b/>
        <w:color w:val="595959" w:themeColor="text1" w:themeTint="A6"/>
        <w:sz w:val="18"/>
        <w:szCs w:val="18"/>
      </w:rPr>
      <w:fldChar w:fldCharType="separate"/>
    </w:r>
    <w:r w:rsidR="00450E9E">
      <w:rPr>
        <w:b/>
        <w:noProof/>
        <w:color w:val="595959" w:themeColor="text1" w:themeTint="A6"/>
        <w:sz w:val="18"/>
        <w:szCs w:val="18"/>
      </w:rPr>
      <w:t>4</w:t>
    </w:r>
    <w:r w:rsidR="004F58B6" w:rsidRPr="00276939">
      <w:rPr>
        <w:b/>
        <w:color w:val="595959" w:themeColor="text1" w:themeTint="A6"/>
        <w:sz w:val="18"/>
        <w:szCs w:val="18"/>
      </w:rPr>
      <w:fldChar w:fldCharType="end"/>
    </w:r>
    <w:r w:rsidR="00276939" w:rsidRPr="00276939">
      <w:rPr>
        <w:color w:val="595959" w:themeColor="text1" w:themeTint="A6"/>
        <w:sz w:val="18"/>
        <w:szCs w:val="18"/>
      </w:rPr>
      <w:t xml:space="preserve"> sur </w:t>
    </w:r>
    <w:r w:rsidR="009A10E5">
      <w:fldChar w:fldCharType="begin"/>
    </w:r>
    <w:r w:rsidR="009A10E5">
      <w:instrText>NUMPAGES  \* Arabic  \* MERGEFORMAT</w:instrText>
    </w:r>
    <w:r w:rsidR="009A10E5">
      <w:fldChar w:fldCharType="separate"/>
    </w:r>
    <w:r w:rsidR="00450E9E" w:rsidRPr="00450E9E">
      <w:rPr>
        <w:b/>
        <w:noProof/>
        <w:color w:val="595959" w:themeColor="text1" w:themeTint="A6"/>
        <w:sz w:val="18"/>
        <w:szCs w:val="18"/>
      </w:rPr>
      <w:t>4</w:t>
    </w:r>
    <w:r w:rsidR="009A10E5">
      <w:rPr>
        <w:b/>
        <w:noProof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0E5" w:rsidRDefault="009A10E5" w:rsidP="002315E2">
      <w:pPr>
        <w:spacing w:after="0" w:line="240" w:lineRule="auto"/>
      </w:pPr>
      <w:r>
        <w:separator/>
      </w:r>
    </w:p>
  </w:footnote>
  <w:footnote w:type="continuationSeparator" w:id="0">
    <w:p w:rsidR="009A10E5" w:rsidRDefault="009A10E5" w:rsidP="00231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5E2" w:rsidRPr="00E14807" w:rsidRDefault="002315E2" w:rsidP="00620999">
    <w:pPr>
      <w:pStyle w:val="En-tte"/>
      <w:pBdr>
        <w:bottom w:val="single" w:sz="6" w:space="1" w:color="auto"/>
      </w:pBdr>
      <w:rPr>
        <w:sz w:val="18"/>
        <w:szCs w:val="18"/>
      </w:rPr>
    </w:pPr>
    <w:r w:rsidRPr="00E14807">
      <w:rPr>
        <w:sz w:val="18"/>
        <w:szCs w:val="18"/>
      </w:rPr>
      <w:t>DOSSIER DE COMPETENCES</w:t>
    </w:r>
  </w:p>
  <w:p w:rsidR="00D4130D" w:rsidRPr="00D4130D" w:rsidRDefault="00D4130D">
    <w:pPr>
      <w:pStyle w:val="En-tte"/>
      <w:rPr>
        <w:color w:val="7F7F7F" w:themeColor="text1" w:themeTint="8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E7D" w:rsidRDefault="00D22E7D">
    <w:pPr>
      <w:pStyle w:val="En-tte"/>
    </w:pPr>
    <w:r w:rsidRPr="00E106AA">
      <w:rPr>
        <w:b/>
        <w:noProof/>
        <w:lang w:eastAsia="fr-FR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85200" cy="10728000"/>
          <wp:effectExtent l="0" t="0" r="0" b="0"/>
          <wp:wrapSquare wrapText="bothSides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uv_dossier_consultant_o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200" cy="1072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22E7D" w:rsidRDefault="00D22E7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.75pt;height:18.75pt" o:bullet="t">
        <v:imagedata r:id="rId1" o:title="art6E57"/>
      </v:shape>
    </w:pict>
  </w:numPicBullet>
  <w:abstractNum w:abstractNumId="0" w15:restartNumberingAfterBreak="0">
    <w:nsid w:val="03D65FBE"/>
    <w:multiLevelType w:val="hybridMultilevel"/>
    <w:tmpl w:val="86EA5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60BC"/>
    <w:multiLevelType w:val="hybridMultilevel"/>
    <w:tmpl w:val="72942B9E"/>
    <w:lvl w:ilvl="0" w:tplc="811ED5F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274E6"/>
    <w:multiLevelType w:val="hybridMultilevel"/>
    <w:tmpl w:val="F23C9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61C13"/>
    <w:multiLevelType w:val="hybridMultilevel"/>
    <w:tmpl w:val="6492B498"/>
    <w:lvl w:ilvl="0" w:tplc="040C0009">
      <w:start w:val="1"/>
      <w:numFmt w:val="bullet"/>
      <w:lvlText w:val=""/>
      <w:lvlJc w:val="left"/>
      <w:pPr>
        <w:ind w:left="8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E9B53A1"/>
    <w:multiLevelType w:val="hybridMultilevel"/>
    <w:tmpl w:val="08E82D6A"/>
    <w:lvl w:ilvl="0" w:tplc="1338ACF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51079"/>
    <w:multiLevelType w:val="hybridMultilevel"/>
    <w:tmpl w:val="1212B9FE"/>
    <w:lvl w:ilvl="0" w:tplc="67EE6DDC">
      <w:start w:val="2008"/>
      <w:numFmt w:val="bullet"/>
      <w:lvlText w:val="-"/>
      <w:lvlJc w:val="left"/>
      <w:pPr>
        <w:ind w:left="1656" w:hanging="360"/>
      </w:pPr>
      <w:rPr>
        <w:rFonts w:ascii="Arial Narrow" w:eastAsia="Times New Roman" w:hAnsi="Arial Narrow" w:hint="default"/>
      </w:rPr>
    </w:lvl>
    <w:lvl w:ilvl="1" w:tplc="040C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96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3816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256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976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416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2D754A9"/>
    <w:multiLevelType w:val="hybridMultilevel"/>
    <w:tmpl w:val="3A4CE17A"/>
    <w:lvl w:ilvl="0" w:tplc="32C4E3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969EF"/>
    <w:multiLevelType w:val="hybridMultilevel"/>
    <w:tmpl w:val="8CBA4E14"/>
    <w:lvl w:ilvl="0" w:tplc="CCF8F4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56D1F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4A6A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94EE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6AB1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9C7B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7A7C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CE90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A2B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2413762"/>
    <w:multiLevelType w:val="hybridMultilevel"/>
    <w:tmpl w:val="C366CE74"/>
    <w:lvl w:ilvl="0" w:tplc="32C4E3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C3076"/>
    <w:multiLevelType w:val="hybridMultilevel"/>
    <w:tmpl w:val="1D8CF76A"/>
    <w:lvl w:ilvl="0" w:tplc="9C06159A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C4E4A"/>
    <w:multiLevelType w:val="hybridMultilevel"/>
    <w:tmpl w:val="7D4E9B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F534E"/>
    <w:multiLevelType w:val="hybridMultilevel"/>
    <w:tmpl w:val="4ECC57EE"/>
    <w:lvl w:ilvl="0" w:tplc="1F1A7E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2167E"/>
    <w:multiLevelType w:val="hybridMultilevel"/>
    <w:tmpl w:val="6366AC82"/>
    <w:lvl w:ilvl="0" w:tplc="746271F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2653C"/>
    <w:multiLevelType w:val="hybridMultilevel"/>
    <w:tmpl w:val="D930A60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4684ECC"/>
    <w:multiLevelType w:val="hybridMultilevel"/>
    <w:tmpl w:val="3A82FCB4"/>
    <w:lvl w:ilvl="0" w:tplc="1F1A7E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A61A0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E893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3E7A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2B9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7214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96FA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AA82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D4B4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5DB6B5D"/>
    <w:multiLevelType w:val="hybridMultilevel"/>
    <w:tmpl w:val="2F1C99EC"/>
    <w:lvl w:ilvl="0" w:tplc="1338ACF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35E00"/>
    <w:multiLevelType w:val="hybridMultilevel"/>
    <w:tmpl w:val="D7C2C6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FD7728"/>
    <w:multiLevelType w:val="hybridMultilevel"/>
    <w:tmpl w:val="319A5D90"/>
    <w:lvl w:ilvl="0" w:tplc="1F1A7E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847C2"/>
    <w:multiLevelType w:val="hybridMultilevel"/>
    <w:tmpl w:val="362A2FC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061E35"/>
    <w:multiLevelType w:val="hybridMultilevel"/>
    <w:tmpl w:val="3EC68C2E"/>
    <w:lvl w:ilvl="0" w:tplc="1F1A7E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C01FA"/>
    <w:multiLevelType w:val="hybridMultilevel"/>
    <w:tmpl w:val="102CEBA0"/>
    <w:lvl w:ilvl="0" w:tplc="1F1A7E30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12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16"/>
  </w:num>
  <w:num w:numId="10">
    <w:abstractNumId w:val="18"/>
  </w:num>
  <w:num w:numId="11">
    <w:abstractNumId w:val="2"/>
  </w:num>
  <w:num w:numId="12">
    <w:abstractNumId w:val="10"/>
  </w:num>
  <w:num w:numId="13">
    <w:abstractNumId w:val="3"/>
  </w:num>
  <w:num w:numId="14">
    <w:abstractNumId w:val="6"/>
  </w:num>
  <w:num w:numId="15">
    <w:abstractNumId w:val="15"/>
  </w:num>
  <w:num w:numId="16">
    <w:abstractNumId w:val="4"/>
  </w:num>
  <w:num w:numId="17">
    <w:abstractNumId w:val="5"/>
  </w:num>
  <w:num w:numId="18">
    <w:abstractNumId w:val="8"/>
  </w:num>
  <w:num w:numId="19">
    <w:abstractNumId w:val="13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0E"/>
    <w:rsid w:val="00003130"/>
    <w:rsid w:val="00004FD4"/>
    <w:rsid w:val="000165D6"/>
    <w:rsid w:val="00030FE8"/>
    <w:rsid w:val="00060099"/>
    <w:rsid w:val="00074BEF"/>
    <w:rsid w:val="000B1E39"/>
    <w:rsid w:val="000B373B"/>
    <w:rsid w:val="000B7511"/>
    <w:rsid w:val="000E1990"/>
    <w:rsid w:val="00115A26"/>
    <w:rsid w:val="001279D3"/>
    <w:rsid w:val="00161A04"/>
    <w:rsid w:val="00172652"/>
    <w:rsid w:val="00181B5C"/>
    <w:rsid w:val="001C25EF"/>
    <w:rsid w:val="001D2323"/>
    <w:rsid w:val="001D7ED2"/>
    <w:rsid w:val="00203078"/>
    <w:rsid w:val="00231439"/>
    <w:rsid w:val="00231549"/>
    <w:rsid w:val="002315E2"/>
    <w:rsid w:val="00251CB1"/>
    <w:rsid w:val="00276939"/>
    <w:rsid w:val="0027776D"/>
    <w:rsid w:val="00280CBE"/>
    <w:rsid w:val="002F4699"/>
    <w:rsid w:val="002F5D06"/>
    <w:rsid w:val="002F7B7C"/>
    <w:rsid w:val="00306847"/>
    <w:rsid w:val="003344DA"/>
    <w:rsid w:val="00343343"/>
    <w:rsid w:val="00353B9A"/>
    <w:rsid w:val="0036041A"/>
    <w:rsid w:val="003616C3"/>
    <w:rsid w:val="00375172"/>
    <w:rsid w:val="003C5235"/>
    <w:rsid w:val="003C6FD3"/>
    <w:rsid w:val="003F0F90"/>
    <w:rsid w:val="0041387D"/>
    <w:rsid w:val="00416BF4"/>
    <w:rsid w:val="00450E9E"/>
    <w:rsid w:val="00454804"/>
    <w:rsid w:val="0047250C"/>
    <w:rsid w:val="00480109"/>
    <w:rsid w:val="00494042"/>
    <w:rsid w:val="00494100"/>
    <w:rsid w:val="004A3D39"/>
    <w:rsid w:val="004C3CC7"/>
    <w:rsid w:val="004C6D48"/>
    <w:rsid w:val="004D26BF"/>
    <w:rsid w:val="004D718B"/>
    <w:rsid w:val="004F0F91"/>
    <w:rsid w:val="004F4B5A"/>
    <w:rsid w:val="004F58B6"/>
    <w:rsid w:val="0052308B"/>
    <w:rsid w:val="00586C89"/>
    <w:rsid w:val="005A0262"/>
    <w:rsid w:val="00607A94"/>
    <w:rsid w:val="006105CC"/>
    <w:rsid w:val="00610724"/>
    <w:rsid w:val="0062017E"/>
    <w:rsid w:val="00620999"/>
    <w:rsid w:val="00626488"/>
    <w:rsid w:val="006317B8"/>
    <w:rsid w:val="00642E5F"/>
    <w:rsid w:val="00655759"/>
    <w:rsid w:val="00675AC2"/>
    <w:rsid w:val="00677CC9"/>
    <w:rsid w:val="006848DE"/>
    <w:rsid w:val="006A542C"/>
    <w:rsid w:val="006A71DA"/>
    <w:rsid w:val="006C5FD1"/>
    <w:rsid w:val="006E3232"/>
    <w:rsid w:val="00704C91"/>
    <w:rsid w:val="00713EE6"/>
    <w:rsid w:val="00731557"/>
    <w:rsid w:val="00756D04"/>
    <w:rsid w:val="0077145C"/>
    <w:rsid w:val="00784A43"/>
    <w:rsid w:val="007B1FA1"/>
    <w:rsid w:val="007D695F"/>
    <w:rsid w:val="00814392"/>
    <w:rsid w:val="008321AE"/>
    <w:rsid w:val="00833912"/>
    <w:rsid w:val="00840B3F"/>
    <w:rsid w:val="0084517D"/>
    <w:rsid w:val="008454F5"/>
    <w:rsid w:val="00850EF5"/>
    <w:rsid w:val="00861896"/>
    <w:rsid w:val="00892318"/>
    <w:rsid w:val="008A1E36"/>
    <w:rsid w:val="008D2193"/>
    <w:rsid w:val="008D3125"/>
    <w:rsid w:val="008E01BC"/>
    <w:rsid w:val="0091129D"/>
    <w:rsid w:val="00941D6A"/>
    <w:rsid w:val="00970938"/>
    <w:rsid w:val="00972298"/>
    <w:rsid w:val="009730AE"/>
    <w:rsid w:val="009811D6"/>
    <w:rsid w:val="00987582"/>
    <w:rsid w:val="009A10E5"/>
    <w:rsid w:val="009B420F"/>
    <w:rsid w:val="009B45B2"/>
    <w:rsid w:val="009D66C9"/>
    <w:rsid w:val="009D7A17"/>
    <w:rsid w:val="009E374C"/>
    <w:rsid w:val="00A10AFE"/>
    <w:rsid w:val="00A62A51"/>
    <w:rsid w:val="00A645A7"/>
    <w:rsid w:val="00A85732"/>
    <w:rsid w:val="00A91605"/>
    <w:rsid w:val="00AB6E17"/>
    <w:rsid w:val="00AC5F14"/>
    <w:rsid w:val="00AD6662"/>
    <w:rsid w:val="00AD6930"/>
    <w:rsid w:val="00AF4663"/>
    <w:rsid w:val="00B04826"/>
    <w:rsid w:val="00B31EA0"/>
    <w:rsid w:val="00B60754"/>
    <w:rsid w:val="00B96F87"/>
    <w:rsid w:val="00BA0BE9"/>
    <w:rsid w:val="00BC5D35"/>
    <w:rsid w:val="00BD56C8"/>
    <w:rsid w:val="00BE106F"/>
    <w:rsid w:val="00BF4C6D"/>
    <w:rsid w:val="00C05491"/>
    <w:rsid w:val="00C32E36"/>
    <w:rsid w:val="00C42919"/>
    <w:rsid w:val="00C439DC"/>
    <w:rsid w:val="00C47333"/>
    <w:rsid w:val="00C76135"/>
    <w:rsid w:val="00C86C16"/>
    <w:rsid w:val="00CA29BF"/>
    <w:rsid w:val="00CB4B4D"/>
    <w:rsid w:val="00CC4BBC"/>
    <w:rsid w:val="00CD2FBC"/>
    <w:rsid w:val="00CD6125"/>
    <w:rsid w:val="00CF23D1"/>
    <w:rsid w:val="00D103CF"/>
    <w:rsid w:val="00D10410"/>
    <w:rsid w:val="00D22E7D"/>
    <w:rsid w:val="00D331E5"/>
    <w:rsid w:val="00D40C64"/>
    <w:rsid w:val="00D4130D"/>
    <w:rsid w:val="00D43A27"/>
    <w:rsid w:val="00D4562D"/>
    <w:rsid w:val="00D74276"/>
    <w:rsid w:val="00DA346E"/>
    <w:rsid w:val="00DA4194"/>
    <w:rsid w:val="00DB69D1"/>
    <w:rsid w:val="00DC2952"/>
    <w:rsid w:val="00DC56B1"/>
    <w:rsid w:val="00DD79CA"/>
    <w:rsid w:val="00E01959"/>
    <w:rsid w:val="00E106AA"/>
    <w:rsid w:val="00E14807"/>
    <w:rsid w:val="00E325F5"/>
    <w:rsid w:val="00E36653"/>
    <w:rsid w:val="00E444D7"/>
    <w:rsid w:val="00E66EE7"/>
    <w:rsid w:val="00E915DD"/>
    <w:rsid w:val="00E93A7B"/>
    <w:rsid w:val="00EB6706"/>
    <w:rsid w:val="00EC4AF2"/>
    <w:rsid w:val="00ED550E"/>
    <w:rsid w:val="00ED64D7"/>
    <w:rsid w:val="00F15CB5"/>
    <w:rsid w:val="00F231E4"/>
    <w:rsid w:val="00F4265F"/>
    <w:rsid w:val="00F67CC0"/>
    <w:rsid w:val="00F8267E"/>
    <w:rsid w:val="00FC38A1"/>
    <w:rsid w:val="00FE411F"/>
    <w:rsid w:val="00FF0B84"/>
    <w:rsid w:val="00FF3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244345-BCED-4AB7-9644-7C50C9B4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5A7"/>
  </w:style>
  <w:style w:type="paragraph" w:styleId="Titre9">
    <w:name w:val="heading 9"/>
    <w:basedOn w:val="Normal"/>
    <w:next w:val="Normal"/>
    <w:link w:val="Titre9Car"/>
    <w:qFormat/>
    <w:rsid w:val="00C86C16"/>
    <w:pPr>
      <w:keepNext/>
      <w:spacing w:after="0" w:line="240" w:lineRule="auto"/>
      <w:ind w:left="360"/>
      <w:outlineLvl w:val="8"/>
    </w:pPr>
    <w:rPr>
      <w:rFonts w:ascii="Arial" w:eastAsia="Times New Roman" w:hAnsi="Arial" w:cs="Arial"/>
      <w:b/>
      <w:bCs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F8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31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5E2"/>
  </w:style>
  <w:style w:type="paragraph" w:styleId="Pieddepage">
    <w:name w:val="footer"/>
    <w:basedOn w:val="Normal"/>
    <w:link w:val="PieddepageCar"/>
    <w:uiPriority w:val="99"/>
    <w:unhideWhenUsed/>
    <w:rsid w:val="00231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5E2"/>
  </w:style>
  <w:style w:type="character" w:styleId="Lienhypertexte">
    <w:name w:val="Hyperlink"/>
    <w:basedOn w:val="Policepardfaut"/>
    <w:uiPriority w:val="99"/>
    <w:unhideWhenUsed/>
    <w:rsid w:val="0027693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54804"/>
    <w:pPr>
      <w:ind w:left="720"/>
      <w:contextualSpacing/>
    </w:pPr>
  </w:style>
  <w:style w:type="paragraph" w:styleId="Corpsdetexte">
    <w:name w:val="Body Text"/>
    <w:basedOn w:val="Normal"/>
    <w:link w:val="CorpsdetexteCar"/>
    <w:semiHidden/>
    <w:rsid w:val="00CC4BBC"/>
    <w:pPr>
      <w:spacing w:after="0" w:line="240" w:lineRule="auto"/>
    </w:pPr>
    <w:rPr>
      <w:rFonts w:ascii="Arial" w:eastAsia="Times New Roman" w:hAnsi="Arial" w:cs="Arial"/>
      <w:b/>
      <w:bCs/>
      <w:i/>
      <w:iCs/>
      <w:sz w:val="32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CC4BBC"/>
    <w:rPr>
      <w:rFonts w:ascii="Arial" w:eastAsia="Times New Roman" w:hAnsi="Arial" w:cs="Arial"/>
      <w:b/>
      <w:bCs/>
      <w:i/>
      <w:iCs/>
      <w:sz w:val="32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C86C16"/>
    <w:rPr>
      <w:rFonts w:ascii="Arial" w:eastAsia="Times New Roman" w:hAnsi="Arial" w:cs="Arial"/>
      <w:b/>
      <w:bCs/>
      <w:sz w:val="20"/>
      <w:szCs w:val="24"/>
      <w:lang w:eastAsia="fr-FR"/>
    </w:rPr>
  </w:style>
  <w:style w:type="paragraph" w:customStyle="1" w:styleId="bodycv">
    <w:name w:val="body_cv"/>
    <w:basedOn w:val="Corpsdetexte"/>
    <w:rsid w:val="000E1990"/>
    <w:pPr>
      <w:widowControl w:val="0"/>
      <w:suppressAutoHyphens/>
      <w:spacing w:after="57"/>
      <w:ind w:left="737"/>
    </w:pPr>
    <w:rPr>
      <w:rFonts w:eastAsia="DejaVu Sans" w:cs="Times New Roman"/>
      <w:b w:val="0"/>
      <w:bCs w:val="0"/>
      <w:i w:val="0"/>
      <w:iCs w:val="0"/>
      <w:color w:val="4A4A4A"/>
      <w:kern w:val="1"/>
      <w:sz w:val="17"/>
    </w:rPr>
  </w:style>
  <w:style w:type="character" w:styleId="Accentuation">
    <w:name w:val="Emphasis"/>
    <w:qFormat/>
    <w:rsid w:val="00494100"/>
    <w:rPr>
      <w:i/>
      <w:iCs/>
    </w:rPr>
  </w:style>
  <w:style w:type="character" w:customStyle="1" w:styleId="sst21">
    <w:name w:val="ss_t21"/>
    <w:basedOn w:val="Policepardfaut"/>
    <w:rsid w:val="00494100"/>
    <w:rPr>
      <w:b/>
      <w:bCs/>
      <w:i w:val="0"/>
      <w:iCs w:val="0"/>
      <w:sz w:val="18"/>
      <w:szCs w:val="18"/>
    </w:rPr>
  </w:style>
  <w:style w:type="character" w:customStyle="1" w:styleId="sst1">
    <w:name w:val="ss_t1"/>
    <w:basedOn w:val="Policepardfaut"/>
    <w:rsid w:val="00756D04"/>
    <w:rPr>
      <w:b/>
      <w:bCs/>
      <w:i w:val="0"/>
      <w:iCs w:val="0"/>
      <w:sz w:val="21"/>
      <w:szCs w:val="21"/>
    </w:rPr>
  </w:style>
  <w:style w:type="character" w:customStyle="1" w:styleId="apple-converted-space">
    <w:name w:val="apple-converted-space"/>
    <w:basedOn w:val="Policepardfaut"/>
    <w:rsid w:val="00DB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usy.fr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ouget\Desktop\Dossier%20consultant%202015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consultant 2015.dotx</Template>
  <TotalTime>0</TotalTime>
  <Pages>4</Pages>
  <Words>394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AUSY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POUGET</dc:creator>
  <cp:lastModifiedBy>Julien UNTERNEHR</cp:lastModifiedBy>
  <cp:revision>2</cp:revision>
  <cp:lastPrinted>2015-01-21T10:43:00Z</cp:lastPrinted>
  <dcterms:created xsi:type="dcterms:W3CDTF">2017-12-27T11:09:00Z</dcterms:created>
  <dcterms:modified xsi:type="dcterms:W3CDTF">2017-12-27T11:09:00Z</dcterms:modified>
</cp:coreProperties>
</file>